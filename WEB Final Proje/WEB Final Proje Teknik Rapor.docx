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0C1EC" w14:textId="13293734" w:rsidR="00D077E9" w:rsidRDefault="00D452B1" w:rsidP="00D70D02">
      <w:pPr>
        <w:rPr>
          <w:noProof/>
        </w:rPr>
      </w:pPr>
      <w:r>
        <w:rPr>
          <w:noProof/>
          <w:lang w:bidi="tr-TR"/>
        </w:rPr>
        <mc:AlternateContent>
          <mc:Choice Requires="wps">
            <w:drawing>
              <wp:anchor distT="0" distB="0" distL="114300" distR="114300" simplePos="0" relativeHeight="251660288" behindDoc="1" locked="0" layoutInCell="1" allowOverlap="1" wp14:anchorId="7A55F0A2" wp14:editId="7D6473E7">
                <wp:simplePos x="0" y="0"/>
                <wp:positionH relativeFrom="column">
                  <wp:posOffset>-203835</wp:posOffset>
                </wp:positionH>
                <wp:positionV relativeFrom="page">
                  <wp:posOffset>1000124</wp:posOffset>
                </wp:positionV>
                <wp:extent cx="3829050" cy="8048625"/>
                <wp:effectExtent l="0" t="0" r="0" b="9525"/>
                <wp:wrapNone/>
                <wp:docPr id="3" name="Dikdörtgen 3" descr="Kapaktaki metin için beyaz dikdörtgen"/>
                <wp:cNvGraphicFramePr/>
                <a:graphic xmlns:a="http://schemas.openxmlformats.org/drawingml/2006/main">
                  <a:graphicData uri="http://schemas.microsoft.com/office/word/2010/wordprocessingShape">
                    <wps:wsp>
                      <wps:cNvSpPr/>
                      <wps:spPr>
                        <a:xfrm>
                          <a:off x="0" y="0"/>
                          <a:ext cx="3829050" cy="80486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3184F" id="Dikdörtgen 3" o:spid="_x0000_s1026" alt="Kapaktaki metin için beyaz dikdörtgen" style="position:absolute;margin-left:-16.05pt;margin-top:78.75pt;width:301.5pt;height:633.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" fillcolor="white [3212]" stroked="f" strokeweight="2pt">
                <w10:wrap anchory="page"/>
              </v:rect>
            </w:pict>
          </mc:Fallback>
        </mc:AlternateContent>
      </w:r>
      <w:r w:rsidR="008548C7">
        <w:rPr>
          <w:noProof/>
          <w:lang w:bidi="tr-TR"/>
        </w:rPr>
        <w:drawing>
          <wp:anchor distT="0" distB="0" distL="114300" distR="114300" simplePos="0" relativeHeight="251658240" behindDoc="1" locked="0" layoutInCell="1" allowOverlap="1" wp14:anchorId="0D466302" wp14:editId="0BDDA5DA">
            <wp:simplePos x="0" y="0"/>
            <wp:positionH relativeFrom="column">
              <wp:posOffset>-594360</wp:posOffset>
            </wp:positionH>
            <wp:positionV relativeFrom="page">
              <wp:posOffset>704850</wp:posOffset>
            </wp:positionV>
            <wp:extent cx="9580245" cy="5962650"/>
            <wp:effectExtent l="0" t="0" r="1905" b="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7">
                      <a:extLst>
                        <a:ext uri="{28A0092B-C50C-407E-A947-70E740481C1C}">
                          <a14:useLocalDpi xmlns:a14="http://schemas.microsoft.com/office/drawing/2010/main" val="0"/>
                        </a:ext>
                      </a:extLst>
                    </a:blip>
                    <a:stretch>
                      <a:fillRect/>
                    </a:stretch>
                  </pic:blipFill>
                  <pic:spPr>
                    <a:xfrm>
                      <a:off x="0" y="0"/>
                      <a:ext cx="9580245" cy="596265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7CE8C60F" w14:textId="77777777" w:rsidTr="00AB02A7">
        <w:trPr>
          <w:trHeight w:val="1894"/>
        </w:trPr>
        <w:tc>
          <w:tcPr>
            <w:tcW w:w="5580" w:type="dxa"/>
            <w:tcBorders>
              <w:top w:val="nil"/>
              <w:left w:val="nil"/>
              <w:bottom w:val="nil"/>
              <w:right w:val="nil"/>
            </w:tcBorders>
          </w:tcPr>
          <w:p w14:paraId="60FC83ED" w14:textId="77777777" w:rsidR="00D077E9" w:rsidRDefault="00D077E9" w:rsidP="00AB02A7">
            <w:pPr>
              <w:rPr>
                <w:noProof/>
              </w:rPr>
            </w:pPr>
            <w:r>
              <w:rPr>
                <w:noProof/>
                <w:lang w:bidi="tr-TR"/>
              </w:rPr>
              <mc:AlternateContent>
                <mc:Choice Requires="wps">
                  <w:drawing>
                    <wp:inline distT="0" distB="0" distL="0" distR="0" wp14:anchorId="2027D509" wp14:editId="3191C9FD">
                      <wp:extent cx="3528695" cy="1752600"/>
                      <wp:effectExtent l="0" t="0" r="0" b="0"/>
                      <wp:docPr id="8" name="Metin Kutusu 8"/>
                      <wp:cNvGraphicFramePr/>
                      <a:graphic xmlns:a="http://schemas.openxmlformats.org/drawingml/2006/main">
                        <a:graphicData uri="http://schemas.microsoft.com/office/word/2010/wordprocessingShape">
                          <wps:wsp>
                            <wps:cNvSpPr txBox="1"/>
                            <wps:spPr>
                              <a:xfrm>
                                <a:off x="0" y="0"/>
                                <a:ext cx="3528695" cy="1752600"/>
                              </a:xfrm>
                              <a:prstGeom prst="rect">
                                <a:avLst/>
                              </a:prstGeom>
                              <a:noFill/>
                              <a:ln w="6350">
                                <a:noFill/>
                              </a:ln>
                            </wps:spPr>
                            <wps:txbx>
                              <w:txbxContent>
                                <w:p w14:paraId="43EFCAD0" w14:textId="38D57C8E" w:rsidR="00D077E9" w:rsidRPr="00D86945" w:rsidRDefault="006C201F" w:rsidP="00D077E9">
                                  <w:pPr>
                                    <w:pStyle w:val="KonuBal"/>
                                  </w:pPr>
                                  <w:r>
                                    <w:rPr>
                                      <w:lang w:bidi="tr-TR"/>
                                    </w:rPr>
                                    <w:t>INP.104</w:t>
                                  </w:r>
                                </w:p>
                                <w:p w14:paraId="614454E4" w14:textId="2EA3D361" w:rsidR="00D077E9" w:rsidRDefault="006C201F" w:rsidP="00D077E9">
                                  <w:pPr>
                                    <w:pStyle w:val="KonuBal"/>
                                    <w:spacing w:after="0"/>
                                    <w:rPr>
                                      <w:lang w:bidi="tr-TR"/>
                                    </w:rPr>
                                  </w:pPr>
                                  <w:r>
                                    <w:rPr>
                                      <w:lang w:bidi="tr-TR"/>
                                    </w:rPr>
                                    <w:t>Final Proje</w:t>
                                  </w:r>
                                </w:p>
                                <w:p w14:paraId="5DF0EAAE" w14:textId="5C3A6C6C" w:rsidR="006C201F" w:rsidRDefault="006C201F" w:rsidP="00D077E9">
                                  <w:pPr>
                                    <w:pStyle w:val="KonuBal"/>
                                    <w:spacing w:after="0"/>
                                    <w:rPr>
                                      <w:lang w:bidi="tr-TR"/>
                                    </w:rPr>
                                  </w:pPr>
                                  <w:r>
                                    <w:rPr>
                                      <w:lang w:bidi="tr-TR"/>
                                    </w:rPr>
                                    <w:t>Teknik Raporu</w:t>
                                  </w:r>
                                </w:p>
                                <w:p w14:paraId="7832EA63" w14:textId="77777777" w:rsidR="006C201F" w:rsidRPr="00D86945" w:rsidRDefault="006C201F" w:rsidP="00D077E9">
                                  <w:pPr>
                                    <w:pStyle w:val="KonuBal"/>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027D509" id="_x0000_t202" coordsize="21600,21600" o:spt="202" path="m,l,21600r21600,l21600,xe">
                      <v:stroke joinstyle="miter"/>
                      <v:path gradientshapeok="t" o:connecttype="rect"/>
                    </v:shapetype>
                    <v:shape id="Metin Kutusu 8" o:spid="_x0000_s1026" type="#_x0000_t202" style="width:277.85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" filled="f" stroked="f" strokeweight=".5pt">
                      <v:textbox>
                        <w:txbxContent>
                          <w:p w14:paraId="43EFCAD0" w14:textId="38D57C8E" w:rsidR="00D077E9" w:rsidRPr="00D86945" w:rsidRDefault="006C201F" w:rsidP="00D077E9">
                            <w:pPr>
                              <w:pStyle w:val="KonuBal"/>
                            </w:pPr>
                            <w:r>
                              <w:rPr>
                                <w:lang w:bidi="tr-TR"/>
                              </w:rPr>
                              <w:t>INP.104</w:t>
                            </w:r>
                          </w:p>
                          <w:p w14:paraId="614454E4" w14:textId="2EA3D361" w:rsidR="00D077E9" w:rsidRDefault="006C201F" w:rsidP="00D077E9">
                            <w:pPr>
                              <w:pStyle w:val="KonuBal"/>
                              <w:spacing w:after="0"/>
                              <w:rPr>
                                <w:lang w:bidi="tr-TR"/>
                              </w:rPr>
                            </w:pPr>
                            <w:r>
                              <w:rPr>
                                <w:lang w:bidi="tr-TR"/>
                              </w:rPr>
                              <w:t>Final Proje</w:t>
                            </w:r>
                          </w:p>
                          <w:p w14:paraId="5DF0EAAE" w14:textId="5C3A6C6C" w:rsidR="006C201F" w:rsidRDefault="006C201F" w:rsidP="00D077E9">
                            <w:pPr>
                              <w:pStyle w:val="KonuBal"/>
                              <w:spacing w:after="0"/>
                              <w:rPr>
                                <w:lang w:bidi="tr-TR"/>
                              </w:rPr>
                            </w:pPr>
                            <w:r>
                              <w:rPr>
                                <w:lang w:bidi="tr-TR"/>
                              </w:rPr>
                              <w:t>Teknik Raporu</w:t>
                            </w:r>
                          </w:p>
                          <w:p w14:paraId="7832EA63" w14:textId="77777777" w:rsidR="006C201F" w:rsidRPr="00D86945" w:rsidRDefault="006C201F" w:rsidP="00D077E9">
                            <w:pPr>
                              <w:pStyle w:val="KonuBal"/>
                              <w:spacing w:after="0"/>
                            </w:pPr>
                          </w:p>
                        </w:txbxContent>
                      </v:textbox>
                      <w10:anchorlock/>
                    </v:shape>
                  </w:pict>
                </mc:Fallback>
              </mc:AlternateContent>
            </w:r>
          </w:p>
          <w:p w14:paraId="525E0B6A" w14:textId="77777777" w:rsidR="00D077E9" w:rsidRDefault="00D077E9" w:rsidP="00AB02A7">
            <w:pPr>
              <w:rPr>
                <w:noProof/>
              </w:rPr>
            </w:pPr>
            <w:r>
              <w:rPr>
                <w:noProof/>
                <w:lang w:bidi="tr-TR"/>
              </w:rPr>
              <mc:AlternateContent>
                <mc:Choice Requires="wps">
                  <w:drawing>
                    <wp:inline distT="0" distB="0" distL="0" distR="0" wp14:anchorId="195655C2" wp14:editId="2024ABAD">
                      <wp:extent cx="1390918" cy="0"/>
                      <wp:effectExtent l="0" t="19050" r="19050" b="19050"/>
                      <wp:docPr id="5" name="Düz Bağlayıcı 5" descr="metin bölücü"/>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F7CBF22" id="Düz Bağlayıcı 5" o:spid="_x0000_s1026" alt="metin bölücü"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" strokecolor="#082a75 [3215]" strokeweight="3pt">
                      <w10:anchorlock/>
                    </v:line>
                  </w:pict>
                </mc:Fallback>
              </mc:AlternateContent>
            </w:r>
          </w:p>
        </w:tc>
      </w:tr>
      <w:tr w:rsidR="00D077E9" w14:paraId="589C8131" w14:textId="77777777" w:rsidTr="00537E76">
        <w:trPr>
          <w:trHeight w:val="7205"/>
        </w:trPr>
        <w:tc>
          <w:tcPr>
            <w:tcW w:w="5580" w:type="dxa"/>
            <w:tcBorders>
              <w:top w:val="nil"/>
              <w:left w:val="nil"/>
              <w:bottom w:val="nil"/>
              <w:right w:val="nil"/>
            </w:tcBorders>
          </w:tcPr>
          <w:p w14:paraId="09032484" w14:textId="77777777" w:rsidR="00D077E9" w:rsidRDefault="00D077E9" w:rsidP="00AB02A7">
            <w:pPr>
              <w:rPr>
                <w:noProof/>
              </w:rPr>
            </w:pPr>
          </w:p>
        </w:tc>
      </w:tr>
      <w:tr w:rsidR="00D077E9" w14:paraId="5BD13B04" w14:textId="77777777" w:rsidTr="00AB02A7">
        <w:trPr>
          <w:trHeight w:val="2438"/>
        </w:trPr>
        <w:tc>
          <w:tcPr>
            <w:tcW w:w="5580" w:type="dxa"/>
            <w:tcBorders>
              <w:top w:val="nil"/>
              <w:left w:val="nil"/>
              <w:bottom w:val="nil"/>
              <w:right w:val="nil"/>
            </w:tcBorders>
          </w:tcPr>
          <w:sdt>
            <w:sdtPr>
              <w:rPr>
                <w:noProof/>
              </w:rPr>
              <w:id w:val="1080870105"/>
              <w:placeholder>
                <w:docPart w:val="21E9F988B017481F8ACBAB5C57C45574"/>
              </w:placeholder>
              <w15:appearance w15:val="hidden"/>
            </w:sdtPr>
            <w:sdtEndPr/>
            <w:sdtContent>
              <w:p w14:paraId="07151935" w14:textId="257A1E71" w:rsidR="00D077E9" w:rsidRDefault="00537E76" w:rsidP="00AB02A7">
                <w:pPr>
                  <w:rPr>
                    <w:noProof/>
                  </w:rPr>
                </w:pPr>
                <w:r>
                  <w:rPr>
                    <w:rStyle w:val="AltyazChar"/>
                    <w:b w:val="0"/>
                    <w:noProof/>
                    <w:lang w:bidi="tr-TR"/>
                  </w:rPr>
                  <w:fldChar w:fldCharType="begin"/>
                </w:r>
                <w:r>
                  <w:rPr>
                    <w:rStyle w:val="AltyazChar"/>
                    <w:b w:val="0"/>
                    <w:noProof/>
                    <w:lang w:bidi="tr-TR"/>
                  </w:rPr>
                  <w:instrText xml:space="preserve"> DATE  \@ "d MMMM"  \* MERGEFORMAT </w:instrText>
                </w:r>
                <w:r>
                  <w:rPr>
                    <w:rStyle w:val="AltyazChar"/>
                    <w:b w:val="0"/>
                    <w:noProof/>
                    <w:lang w:bidi="tr-TR"/>
                  </w:rPr>
                  <w:fldChar w:fldCharType="separate"/>
                </w:r>
                <w:r w:rsidR="00D452B1">
                  <w:rPr>
                    <w:rStyle w:val="AltyazChar"/>
                    <w:b w:val="0"/>
                    <w:noProof/>
                    <w:lang w:bidi="tr-TR"/>
                  </w:rPr>
                  <w:t>7 Haziran</w:t>
                </w:r>
                <w:r>
                  <w:rPr>
                    <w:rStyle w:val="AltyazChar"/>
                    <w:b w:val="0"/>
                    <w:noProof/>
                    <w:lang w:bidi="tr-TR"/>
                  </w:rPr>
                  <w:fldChar w:fldCharType="end"/>
                </w:r>
                <w:r w:rsidR="006C201F">
                  <w:rPr>
                    <w:rStyle w:val="AltyazChar"/>
                    <w:b w:val="0"/>
                    <w:noProof/>
                    <w:lang w:bidi="tr-TR"/>
                  </w:rPr>
                  <w:t xml:space="preserve"> 2021</w:t>
                </w:r>
              </w:p>
            </w:sdtContent>
          </w:sdt>
          <w:p w14:paraId="4F74C904" w14:textId="77777777" w:rsidR="00D077E9" w:rsidRDefault="00D077E9" w:rsidP="00AB02A7">
            <w:pPr>
              <w:rPr>
                <w:noProof/>
                <w:sz w:val="10"/>
                <w:szCs w:val="10"/>
              </w:rPr>
            </w:pPr>
            <w:r w:rsidRPr="00D86945">
              <w:rPr>
                <w:noProof/>
                <w:sz w:val="10"/>
                <w:szCs w:val="10"/>
                <w:lang w:bidi="tr-TR"/>
              </w:rPr>
              <mc:AlternateContent>
                <mc:Choice Requires="wps">
                  <w:drawing>
                    <wp:inline distT="0" distB="0" distL="0" distR="0" wp14:anchorId="39DAC82A" wp14:editId="193DD591">
                      <wp:extent cx="1493949" cy="0"/>
                      <wp:effectExtent l="0" t="19050" r="30480" b="19050"/>
                      <wp:docPr id="6" name="Düz Bağlayıcı 6" descr="metin bölücü"/>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D045861" id="Düz Bağlayıcı 6" o:spid="_x0000_s1026" alt="metin bölücü"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" strokecolor="#082a75 [3215]" strokeweight="3pt">
                      <w10:anchorlock/>
                    </v:line>
                  </w:pict>
                </mc:Fallback>
              </mc:AlternateContent>
            </w:r>
          </w:p>
          <w:p w14:paraId="4E507239" w14:textId="77777777" w:rsidR="00D077E9" w:rsidRDefault="00D077E9" w:rsidP="00AB02A7">
            <w:pPr>
              <w:rPr>
                <w:noProof/>
                <w:sz w:val="10"/>
                <w:szCs w:val="10"/>
              </w:rPr>
            </w:pPr>
          </w:p>
          <w:p w14:paraId="7F3AD164" w14:textId="77777777" w:rsidR="00D077E9" w:rsidRDefault="00D077E9" w:rsidP="00AB02A7">
            <w:pPr>
              <w:rPr>
                <w:noProof/>
                <w:sz w:val="10"/>
                <w:szCs w:val="10"/>
              </w:rPr>
            </w:pPr>
          </w:p>
          <w:p w14:paraId="0E7FDD9F" w14:textId="26F18465" w:rsidR="00D077E9" w:rsidRDefault="0061683D" w:rsidP="00AB02A7">
            <w:pPr>
              <w:rPr>
                <w:noProof/>
              </w:rPr>
            </w:pPr>
            <w:sdt>
              <w:sdtPr>
                <w:rPr>
                  <w:noProof/>
                </w:rPr>
                <w:id w:val="-1740469667"/>
                <w:placeholder>
                  <w:docPart w:val="9C4C053DBE844578B774DB33275DAF27"/>
                </w:placeholder>
                <w15:appearance w15:val="hidden"/>
              </w:sdtPr>
              <w:sdtEndPr/>
              <w:sdtContent>
                <w:r w:rsidR="006C201F">
                  <w:rPr>
                    <w:noProof/>
                  </w:rPr>
                  <w:t>YEDİTEPE-MYO-IT</w:t>
                </w:r>
              </w:sdtContent>
            </w:sdt>
          </w:p>
          <w:p w14:paraId="5A65CCA4" w14:textId="6347B4DA" w:rsidR="00D077E9" w:rsidRDefault="00D077E9" w:rsidP="00AB02A7">
            <w:pPr>
              <w:rPr>
                <w:noProof/>
              </w:rPr>
            </w:pPr>
            <w:r w:rsidRPr="00B231E5">
              <w:rPr>
                <w:noProof/>
                <w:lang w:bidi="tr-TR"/>
              </w:rPr>
              <w:t xml:space="preserve">Yazan: </w:t>
            </w:r>
            <w:sdt>
              <w:sdtPr>
                <w:rPr>
                  <w:noProof/>
                </w:rPr>
                <w:alias w:val="Adınız"/>
                <w:tag w:val="Adınız"/>
                <w:id w:val="-180584491"/>
                <w:placeholder>
                  <w:docPart w:val="F7F3216D4FCF48F7A67936FEAAABDE33"/>
                </w:placeholder>
                <w:dataBinding w:prefixMappings="xmlns:ns0='http://schemas.microsoft.com/office/2006/coverPageProps' " w:xpath="/ns0:CoverPageProperties[1]/ns0:CompanyFax[1]" w:storeItemID="{55AF091B-3C7A-41E3-B477-F2FDAA23CFDA}"/>
                <w15:appearance w15:val="hidden"/>
                <w:text w:multiLine="1"/>
              </w:sdtPr>
              <w:sdtEndPr/>
              <w:sdtContent>
                <w:r w:rsidR="006C201F">
                  <w:rPr>
                    <w:noProof/>
                  </w:rPr>
                  <w:t>Murat ALEMDAR</w:t>
                </w:r>
              </w:sdtContent>
            </w:sdt>
          </w:p>
          <w:p w14:paraId="0E688C0B" w14:textId="77777777" w:rsidR="00D077E9" w:rsidRPr="00D86945" w:rsidRDefault="00D077E9" w:rsidP="00AB02A7">
            <w:pPr>
              <w:rPr>
                <w:noProof/>
                <w:sz w:val="10"/>
                <w:szCs w:val="10"/>
              </w:rPr>
            </w:pPr>
          </w:p>
        </w:tc>
      </w:tr>
    </w:tbl>
    <w:p w14:paraId="04D1EB10" w14:textId="77777777" w:rsidR="00D077E9" w:rsidRDefault="00AB02A7">
      <w:pPr>
        <w:spacing w:after="200"/>
        <w:rPr>
          <w:noProof/>
        </w:rPr>
      </w:pPr>
      <w:r w:rsidRPr="00D967AC">
        <w:rPr>
          <w:noProof/>
          <w:lang w:bidi="tr-TR"/>
        </w:rPr>
        <w:drawing>
          <wp:anchor distT="0" distB="0" distL="114300" distR="114300" simplePos="0" relativeHeight="251661312" behindDoc="0" locked="0" layoutInCell="1" allowOverlap="1" wp14:anchorId="7436DB23" wp14:editId="437CFA4F">
            <wp:simplePos x="0" y="0"/>
            <wp:positionH relativeFrom="column">
              <wp:posOffset>5577840</wp:posOffset>
            </wp:positionH>
            <wp:positionV relativeFrom="paragraph">
              <wp:posOffset>7769225</wp:posOffset>
            </wp:positionV>
            <wp:extent cx="643890" cy="643890"/>
            <wp:effectExtent l="0" t="0" r="3810" b="3810"/>
            <wp:wrapNone/>
            <wp:docPr id="12" name="Grafik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fik 201">
                      <a:extLst>
                        <a:ext uri="{FF2B5EF4-FFF2-40B4-BE49-F238E27FC236}">
                          <a16:creationId xmlns:a16="http://schemas.microsoft.com/office/drawing/2014/main" id="{F3D65186-AB5A-4584-87C3-0FAA2992263B}"/>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3890" cy="643890"/>
                    </a:xfrm>
                    <a:prstGeom prst="rect">
                      <a:avLst/>
                    </a:prstGeom>
                  </pic:spPr>
                </pic:pic>
              </a:graphicData>
            </a:graphic>
            <wp14:sizeRelH relativeFrom="margin">
              <wp14:pctWidth>0</wp14:pctWidth>
            </wp14:sizeRelH>
            <wp14:sizeRelV relativeFrom="margin">
              <wp14:pctHeight>0</wp14:pctHeight>
            </wp14:sizeRelV>
          </wp:anchor>
        </w:drawing>
      </w:r>
      <w:r>
        <w:rPr>
          <w:noProof/>
          <w:lang w:bidi="tr-TR"/>
        </w:rPr>
        <mc:AlternateContent>
          <mc:Choice Requires="wps">
            <w:drawing>
              <wp:anchor distT="0" distB="0" distL="114300" distR="114300" simplePos="0" relativeHeight="251659264" behindDoc="1" locked="0" layoutInCell="1" allowOverlap="1" wp14:anchorId="48E82C27" wp14:editId="330ABD60">
                <wp:simplePos x="0" y="0"/>
                <wp:positionH relativeFrom="column">
                  <wp:posOffset>-745490</wp:posOffset>
                </wp:positionH>
                <wp:positionV relativeFrom="page">
                  <wp:posOffset>6667500</wp:posOffset>
                </wp:positionV>
                <wp:extent cx="7760970" cy="4019550"/>
                <wp:effectExtent l="0" t="0" r="0" b="0"/>
                <wp:wrapNone/>
                <wp:docPr id="2" name="Dikdörtgen 2" descr="renkli dikdörtgen"/>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74FE4E" id="Dikdörtgen 2" o:spid="_x0000_s1026" alt="renkli dikdörtgen"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" fillcolor="#2e287f [2429]" stroked="f" strokeweight="2pt">
                <w10:wrap anchory="page"/>
              </v:rect>
            </w:pict>
          </mc:Fallback>
        </mc:AlternateContent>
      </w:r>
      <w:r w:rsidR="00D077E9">
        <w:rPr>
          <w:noProof/>
          <w:lang w:bidi="tr-TR"/>
        </w:rPr>
        <w:br w:type="page"/>
      </w:r>
    </w:p>
    <w:p w14:paraId="043379CA" w14:textId="086A5E47" w:rsidR="00D077E9" w:rsidRDefault="006C201F" w:rsidP="00D077E9">
      <w:pPr>
        <w:pStyle w:val="Balk1"/>
        <w:rPr>
          <w:noProof/>
        </w:rPr>
      </w:pPr>
      <w:r>
        <w:rPr>
          <w:noProof/>
          <w:lang w:bidi="tr-TR"/>
        </w:rPr>
        <w:lastRenderedPageBreak/>
        <w:t>Konu ve Kapsam</w:t>
      </w:r>
    </w:p>
    <w:tbl>
      <w:tblPr>
        <w:tblW w:w="6977" w:type="dxa"/>
        <w:tblInd w:w="40" w:type="dxa"/>
        <w:tblCellMar>
          <w:left w:w="0" w:type="dxa"/>
          <w:right w:w="0" w:type="dxa"/>
        </w:tblCellMar>
        <w:tblLook w:val="0000" w:firstRow="0" w:lastRow="0" w:firstColumn="0" w:lastColumn="0" w:noHBand="0" w:noVBand="0"/>
      </w:tblPr>
      <w:tblGrid>
        <w:gridCol w:w="6977"/>
      </w:tblGrid>
      <w:tr w:rsidR="00D077E9" w14:paraId="7AA6F8F2" w14:textId="77777777" w:rsidTr="000A5742">
        <w:trPr>
          <w:trHeight w:val="2156"/>
        </w:trPr>
        <w:tc>
          <w:tcPr>
            <w:tcW w:w="6977" w:type="dxa"/>
          </w:tcPr>
          <w:sdt>
            <w:sdtPr>
              <w:rPr>
                <w:noProof/>
              </w:rPr>
              <w:id w:val="1660650702"/>
              <w:placeholder>
                <w:docPart w:val="88546F0EA15F4D5E8CEE56736A5B7B59"/>
              </w:placeholder>
              <w15:appearance w15:val="hidden"/>
            </w:sdtPr>
            <w:sdtEndPr>
              <w:rPr>
                <w:sz w:val="40"/>
                <w:szCs w:val="40"/>
              </w:rPr>
            </w:sdtEndPr>
            <w:sdtContent>
              <w:p w14:paraId="45D3FDF8" w14:textId="5BECAD66" w:rsidR="00D077E9" w:rsidRPr="00F30D39" w:rsidRDefault="006C201F" w:rsidP="00DF027C">
                <w:pPr>
                  <w:pStyle w:val="Balk2"/>
                  <w:rPr>
                    <w:noProof/>
                    <w:sz w:val="40"/>
                    <w:szCs w:val="40"/>
                  </w:rPr>
                </w:pPr>
                <w:r w:rsidRPr="00F30D39">
                  <w:rPr>
                    <w:noProof/>
                    <w:sz w:val="40"/>
                    <w:szCs w:val="40"/>
                  </w:rPr>
                  <w:t>Teknoloji Mağazası</w:t>
                </w:r>
              </w:p>
            </w:sdtContent>
          </w:sdt>
          <w:p w14:paraId="70C2E6C9" w14:textId="77777777" w:rsidR="00DF027C" w:rsidRDefault="00DF027C" w:rsidP="00DF027C">
            <w:pPr>
              <w:rPr>
                <w:noProof/>
              </w:rPr>
            </w:pPr>
          </w:p>
          <w:p w14:paraId="001CA91B" w14:textId="1468F043" w:rsidR="00DF027C" w:rsidRPr="00F30D39" w:rsidRDefault="006C201F" w:rsidP="00DF027C">
            <w:pPr>
              <w:pStyle w:val="erik"/>
              <w:rPr>
                <w:noProof/>
                <w:sz w:val="32"/>
                <w:szCs w:val="32"/>
              </w:rPr>
            </w:pPr>
            <w:r w:rsidRPr="00F30D39">
              <w:rPr>
                <w:noProof/>
                <w:sz w:val="32"/>
                <w:szCs w:val="32"/>
              </w:rPr>
              <w:t>Bu projemizde teknoloji mağazası adı altında bir final ödevi istenildi. İçinde Cep telefonları, kılıflar, akıllı saatler ve kulaklıklar bulunması gerekiyordu ve daha önce öğrenmiş olduğumuz herşeyi bu projede kullanmak durumundaydım.</w:t>
            </w:r>
          </w:p>
          <w:p w14:paraId="66901C7D" w14:textId="77777777" w:rsidR="00DF027C" w:rsidRPr="00F30D39" w:rsidRDefault="00DF027C" w:rsidP="00DF027C">
            <w:pPr>
              <w:rPr>
                <w:noProof/>
                <w:sz w:val="32"/>
                <w:szCs w:val="32"/>
              </w:rPr>
            </w:pPr>
          </w:p>
          <w:p w14:paraId="41A1E3A5" w14:textId="608E9FCE" w:rsidR="00DF027C" w:rsidRDefault="006C201F" w:rsidP="00DF027C">
            <w:pPr>
              <w:pStyle w:val="erik"/>
              <w:rPr>
                <w:noProof/>
              </w:rPr>
            </w:pPr>
            <w:r w:rsidRPr="00F30D39">
              <w:rPr>
                <w:noProof/>
                <w:sz w:val="32"/>
                <w:szCs w:val="32"/>
              </w:rPr>
              <w:t>Kendime örnek olarak birkaç site baz aldım bu siteler arasında Vatan Bilgisayar, Teknosa, MediaMarkt</w:t>
            </w:r>
            <w:r w:rsidR="000A5742" w:rsidRPr="00F30D39">
              <w:rPr>
                <w:noProof/>
                <w:sz w:val="32"/>
                <w:szCs w:val="32"/>
              </w:rPr>
              <w:t>, Zara gibi hem konunun bire bir benzediği hem de Zara gibi tasarımı sade ve şık olan sitelere baktım bazı örnekler aldım.</w:t>
            </w:r>
            <w:r w:rsidR="000A5742">
              <w:rPr>
                <w:noProof/>
              </w:rPr>
              <w:t xml:space="preserve"> </w:t>
            </w:r>
          </w:p>
        </w:tc>
      </w:tr>
      <w:tr w:rsidR="00DF027C" w14:paraId="63B339ED" w14:textId="77777777" w:rsidTr="000A5742">
        <w:trPr>
          <w:trHeight w:val="1155"/>
        </w:trPr>
        <w:tc>
          <w:tcPr>
            <w:tcW w:w="6977" w:type="dxa"/>
            <w:shd w:val="clear" w:color="auto" w:fill="F2F2F2" w:themeFill="background1" w:themeFillShade="F2"/>
            <w:vAlign w:val="center"/>
          </w:tcPr>
          <w:p w14:paraId="72A94B1B" w14:textId="1ACF1887" w:rsidR="00DF027C" w:rsidRPr="00DF027C" w:rsidRDefault="00DF027C" w:rsidP="00DF027C">
            <w:pPr>
              <w:pStyle w:val="VurguMetni"/>
              <w:jc w:val="center"/>
              <w:rPr>
                <w:noProof/>
              </w:rPr>
            </w:pPr>
          </w:p>
        </w:tc>
      </w:tr>
      <w:tr w:rsidR="00DF027C" w14:paraId="06AE8E07" w14:textId="77777777" w:rsidTr="000A5742">
        <w:trPr>
          <w:trHeight w:val="3607"/>
        </w:trPr>
        <w:tc>
          <w:tcPr>
            <w:tcW w:w="6977" w:type="dxa"/>
          </w:tcPr>
          <w:p w14:paraId="6DC22152" w14:textId="77777777" w:rsidR="00DF027C" w:rsidRPr="00F30D39" w:rsidRDefault="00DF027C" w:rsidP="00DF027C">
            <w:pPr>
              <w:pStyle w:val="VurguMetni"/>
              <w:rPr>
                <w:i/>
                <w:noProof/>
                <w:sz w:val="32"/>
                <w:szCs w:val="32"/>
              </w:rPr>
            </w:pPr>
          </w:p>
          <w:p w14:paraId="4B853A07" w14:textId="399ED86E" w:rsidR="00DF027C" w:rsidRPr="00F30D39" w:rsidRDefault="000A5742" w:rsidP="00DF027C">
            <w:pPr>
              <w:pStyle w:val="erik"/>
              <w:rPr>
                <w:noProof/>
                <w:sz w:val="32"/>
                <w:szCs w:val="32"/>
              </w:rPr>
            </w:pPr>
            <w:r w:rsidRPr="00F30D39">
              <w:rPr>
                <w:noProof/>
                <w:sz w:val="32"/>
                <w:szCs w:val="32"/>
              </w:rPr>
              <w:t>Sitede kullanılacak renklerin seçimi aslında çoğu teknoloji mağazasının web sitesinde örnek gördüğüm renkleri kullanmaktansa biraz özgün biraz da şıklık açısından birşeyler yapmak istedim. Site özellikle sade ve kafa karıştırmayan bir arayüze sahip olmalıydı</w:t>
            </w:r>
          </w:p>
          <w:p w14:paraId="51100678" w14:textId="77777777" w:rsidR="00DF027C" w:rsidRPr="00F30D39" w:rsidRDefault="00DF027C" w:rsidP="00DF027C">
            <w:pPr>
              <w:pStyle w:val="erik"/>
              <w:rPr>
                <w:noProof/>
                <w:sz w:val="32"/>
                <w:szCs w:val="32"/>
              </w:rPr>
            </w:pPr>
          </w:p>
          <w:p w14:paraId="6ED500F5" w14:textId="68E4A637" w:rsidR="00DF027C" w:rsidRPr="00F30D39" w:rsidRDefault="000A5742" w:rsidP="00DF027C">
            <w:pPr>
              <w:pStyle w:val="erik"/>
              <w:rPr>
                <w:noProof/>
                <w:sz w:val="32"/>
                <w:szCs w:val="32"/>
              </w:rPr>
            </w:pPr>
            <w:r w:rsidRPr="00F30D39">
              <w:rPr>
                <w:noProof/>
                <w:sz w:val="32"/>
                <w:szCs w:val="32"/>
              </w:rPr>
              <w:t>Sitedeki ürünleri de bir nevi kıyafet konusunda bir tık pahalı olan Zara gibi düşünüp “bu sitede kullandığım renk paleti az çok benziyor” diyerek biraz daha bütçe anlamında yüksek fiyatlı ürünleri seçmek istedim.</w:t>
            </w:r>
          </w:p>
          <w:p w14:paraId="7C92AF43" w14:textId="77777777" w:rsidR="00DF027C" w:rsidRPr="00F30D39" w:rsidRDefault="00DF027C" w:rsidP="00DF027C">
            <w:pPr>
              <w:pStyle w:val="erik"/>
              <w:rPr>
                <w:i/>
                <w:noProof/>
                <w:sz w:val="32"/>
                <w:szCs w:val="32"/>
              </w:rPr>
            </w:pPr>
          </w:p>
          <w:tbl>
            <w:tblPr>
              <w:tblpPr w:leftFromText="141" w:rightFromText="141" w:vertAnchor="text" w:horzAnchor="margin" w:tblpY="993"/>
              <w:tblOverlap w:val="never"/>
              <w:tblW w:w="6977" w:type="dxa"/>
              <w:tblCellMar>
                <w:left w:w="0" w:type="dxa"/>
                <w:right w:w="0" w:type="dxa"/>
              </w:tblCellMar>
              <w:tblLook w:val="0000" w:firstRow="0" w:lastRow="0" w:firstColumn="0" w:lastColumn="0" w:noHBand="0" w:noVBand="0"/>
            </w:tblPr>
            <w:tblGrid>
              <w:gridCol w:w="6977"/>
            </w:tblGrid>
            <w:tr w:rsidR="00B823A5" w14:paraId="5383400C" w14:textId="77777777" w:rsidTr="00B823A5">
              <w:trPr>
                <w:trHeight w:val="2156"/>
              </w:trPr>
              <w:tc>
                <w:tcPr>
                  <w:tcW w:w="6977" w:type="dxa"/>
                </w:tcPr>
                <w:p w14:paraId="78D39B51" w14:textId="77777777" w:rsidR="00B823A5" w:rsidRPr="00F30D39" w:rsidRDefault="0061683D" w:rsidP="00B823A5">
                  <w:pPr>
                    <w:pStyle w:val="Balk2"/>
                    <w:rPr>
                      <w:noProof/>
                      <w:sz w:val="52"/>
                      <w:szCs w:val="52"/>
                    </w:rPr>
                  </w:pPr>
                  <w:sdt>
                    <w:sdtPr>
                      <w:rPr>
                        <w:noProof/>
                      </w:rPr>
                      <w:id w:val="1919050763"/>
                      <w:placeholder>
                        <w:docPart w:val="0BF2B60EEFE64357ABD59E4EDA553EBD"/>
                      </w:placeholder>
                      <w15:appearance w15:val="hidden"/>
                    </w:sdtPr>
                    <w:sdtEndPr>
                      <w:rPr>
                        <w:sz w:val="52"/>
                        <w:szCs w:val="52"/>
                      </w:rPr>
                    </w:sdtEndPr>
                    <w:sdtContent>
                      <w:r w:rsidR="00B823A5" w:rsidRPr="00F30D39">
                        <w:rPr>
                          <w:noProof/>
                          <w:sz w:val="52"/>
                          <w:szCs w:val="52"/>
                        </w:rPr>
                        <w:t>Son Kullanıcı</w:t>
                      </w:r>
                    </w:sdtContent>
                  </w:sdt>
                </w:p>
                <w:p w14:paraId="68FA5CF9" w14:textId="77777777" w:rsidR="00B823A5" w:rsidRDefault="00B823A5" w:rsidP="00B823A5">
                  <w:pPr>
                    <w:rPr>
                      <w:noProof/>
                    </w:rPr>
                  </w:pPr>
                </w:p>
                <w:p w14:paraId="67CDA1AF" w14:textId="77777777" w:rsidR="00B823A5" w:rsidRPr="00F30D39" w:rsidRDefault="00B823A5" w:rsidP="00B823A5">
                  <w:pPr>
                    <w:pStyle w:val="erik"/>
                    <w:rPr>
                      <w:noProof/>
                      <w:sz w:val="40"/>
                      <w:szCs w:val="40"/>
                    </w:rPr>
                  </w:pPr>
                  <w:r w:rsidRPr="00F30D39">
                    <w:rPr>
                      <w:noProof/>
                      <w:sz w:val="40"/>
                      <w:szCs w:val="40"/>
                    </w:rPr>
                    <w:t>Site tamamıyla telefon ve telefon aksesurlarının, akıllı saat kullanıcılarının hatta kılıfına kadar özenle seçen premium müşterilere hitap etmektedir. Buna nazaran da ürünlerin stok sayısı da mağazanın belirli müşterilerine göre ayarlanmaktadır ve her zaman yeni kazanılacak müşteriler için de yedek ayarlanmaktadır.</w:t>
                  </w:r>
                </w:p>
                <w:p w14:paraId="56C09F9F" w14:textId="77777777" w:rsidR="00B823A5" w:rsidRDefault="00B823A5" w:rsidP="00B823A5">
                  <w:pPr>
                    <w:pStyle w:val="Balk1"/>
                    <w:rPr>
                      <w:noProof/>
                    </w:rPr>
                  </w:pPr>
                  <w:r>
                    <w:rPr>
                      <w:noProof/>
                      <w:lang w:bidi="tr-TR"/>
                    </w:rPr>
                    <w:t>Analiz Detayları</w:t>
                  </w:r>
                </w:p>
                <w:sdt>
                  <w:sdtPr>
                    <w:rPr>
                      <w:noProof/>
                    </w:rPr>
                    <w:id w:val="-785114591"/>
                    <w:placeholder>
                      <w:docPart w:val="9572438BFDCD41A3A481A7A4B83CABC8"/>
                    </w:placeholder>
                    <w15:appearance w15:val="hidden"/>
                  </w:sdtPr>
                  <w:sdtEndPr>
                    <w:rPr>
                      <w:b/>
                      <w:bCs/>
                      <w:sz w:val="48"/>
                      <w:szCs w:val="48"/>
                    </w:rPr>
                  </w:sdtEndPr>
                  <w:sdtContent>
                    <w:p w14:paraId="36B889ED" w14:textId="77777777" w:rsidR="00B823A5" w:rsidRPr="00B823A5" w:rsidRDefault="00B823A5" w:rsidP="00B823A5">
                      <w:pPr>
                        <w:pStyle w:val="Balk2"/>
                        <w:rPr>
                          <w:b/>
                          <w:bCs/>
                          <w:noProof/>
                          <w:sz w:val="48"/>
                          <w:szCs w:val="48"/>
                        </w:rPr>
                      </w:pPr>
                      <w:r w:rsidRPr="00B823A5">
                        <w:rPr>
                          <w:b/>
                          <w:bCs/>
                          <w:noProof/>
                          <w:sz w:val="48"/>
                          <w:szCs w:val="48"/>
                        </w:rPr>
                        <w:t>Tasarımın Nedenleri</w:t>
                      </w:r>
                    </w:p>
                  </w:sdtContent>
                </w:sdt>
                <w:p w14:paraId="609029E7" w14:textId="77777777" w:rsidR="00B823A5" w:rsidRPr="00F30D39" w:rsidRDefault="00B823A5" w:rsidP="00B823A5">
                  <w:pPr>
                    <w:rPr>
                      <w:noProof/>
                      <w:sz w:val="40"/>
                      <w:szCs w:val="40"/>
                    </w:rPr>
                  </w:pPr>
                </w:p>
                <w:p w14:paraId="15A476D6" w14:textId="77777777" w:rsidR="00B823A5" w:rsidRDefault="00B823A5" w:rsidP="00B823A5">
                  <w:pPr>
                    <w:pStyle w:val="erik"/>
                    <w:rPr>
                      <w:noProof/>
                    </w:rPr>
                  </w:pPr>
                  <w:r w:rsidRPr="00F30D39">
                    <w:rPr>
                      <w:noProof/>
                      <w:sz w:val="40"/>
                      <w:szCs w:val="40"/>
                    </w:rPr>
                    <w:t xml:space="preserve">Biraz daha premium ve son kullancıya hitap etmesi adına sitede genellikle </w:t>
                  </w:r>
                  <w:r>
                    <w:rPr>
                      <w:noProof/>
                      <w:sz w:val="40"/>
                      <w:szCs w:val="40"/>
                    </w:rPr>
                    <w:t>renk</w:t>
                  </w:r>
                  <w:r w:rsidRPr="00F30D39">
                    <w:rPr>
                      <w:noProof/>
                      <w:sz w:val="40"/>
                      <w:szCs w:val="40"/>
                    </w:rPr>
                    <w:t xml:space="preserve"> </w:t>
                  </w:r>
                  <w:r>
                    <w:rPr>
                      <w:noProof/>
                      <w:sz w:val="40"/>
                      <w:szCs w:val="40"/>
                    </w:rPr>
                    <w:t>olarak</w:t>
                  </w:r>
                  <w:r w:rsidRPr="00F30D39">
                    <w:rPr>
                      <w:noProof/>
                      <w:sz w:val="40"/>
                      <w:szCs w:val="40"/>
                    </w:rPr>
                    <w:t xml:space="preserve"> siya</w:t>
                  </w:r>
                  <w:r>
                    <w:rPr>
                      <w:noProof/>
                      <w:sz w:val="40"/>
                      <w:szCs w:val="40"/>
                    </w:rPr>
                    <w:t>h</w:t>
                  </w:r>
                  <w:r w:rsidRPr="00F30D39">
                    <w:rPr>
                      <w:noProof/>
                      <w:sz w:val="40"/>
                      <w:szCs w:val="40"/>
                    </w:rPr>
                    <w:t>-beyaz ağırlıkta bunun yanın da koyu mor butonlarla şıklık kat</w:t>
                  </w:r>
                  <w:r>
                    <w:rPr>
                      <w:noProof/>
                      <w:sz w:val="40"/>
                      <w:szCs w:val="40"/>
                    </w:rPr>
                    <w:t>mak istedim</w:t>
                  </w:r>
                  <w:r w:rsidRPr="00F30D39">
                    <w:rPr>
                      <w:noProof/>
                      <w:sz w:val="40"/>
                      <w:szCs w:val="40"/>
                    </w:rPr>
                    <w:t>; sade ve elit duran bir tasarım elde e</w:t>
                  </w:r>
                  <w:r>
                    <w:rPr>
                      <w:noProof/>
                      <w:sz w:val="40"/>
                      <w:szCs w:val="40"/>
                    </w:rPr>
                    <w:t>tmiş</w:t>
                  </w:r>
                  <w:r w:rsidRPr="00F30D39">
                    <w:rPr>
                      <w:noProof/>
                      <w:sz w:val="40"/>
                      <w:szCs w:val="40"/>
                    </w:rPr>
                    <w:t xml:space="preserve"> oldu</w:t>
                  </w:r>
                  <w:r>
                    <w:rPr>
                      <w:noProof/>
                      <w:sz w:val="40"/>
                      <w:szCs w:val="40"/>
                    </w:rPr>
                    <w:t>m</w:t>
                  </w:r>
                  <w:r w:rsidRPr="00F30D39">
                    <w:rPr>
                      <w:noProof/>
                      <w:sz w:val="40"/>
                      <w:szCs w:val="40"/>
                    </w:rPr>
                    <w:t xml:space="preserve"> böylece.</w:t>
                  </w:r>
                  <w:r>
                    <w:rPr>
                      <w:noProof/>
                    </w:rPr>
                    <w:t xml:space="preserve"> </w:t>
                  </w:r>
                </w:p>
                <w:p w14:paraId="616FA324" w14:textId="77777777" w:rsidR="00B823A5" w:rsidRDefault="00B823A5" w:rsidP="00B823A5">
                  <w:pPr>
                    <w:pStyle w:val="erik"/>
                    <w:rPr>
                      <w:noProof/>
                    </w:rPr>
                  </w:pPr>
                </w:p>
                <w:p w14:paraId="12D28D26" w14:textId="77777777" w:rsidR="00B823A5" w:rsidRDefault="00B823A5" w:rsidP="00B823A5">
                  <w:pPr>
                    <w:pStyle w:val="erik"/>
                    <w:rPr>
                      <w:noProof/>
                    </w:rPr>
                  </w:pPr>
                </w:p>
                <w:p w14:paraId="18BADB7E" w14:textId="77777777" w:rsidR="00B823A5" w:rsidRDefault="00B823A5" w:rsidP="00B823A5">
                  <w:pPr>
                    <w:pStyle w:val="erik"/>
                    <w:rPr>
                      <w:noProof/>
                    </w:rPr>
                  </w:pPr>
                </w:p>
              </w:tc>
            </w:tr>
          </w:tbl>
          <w:p w14:paraId="225A8BB6" w14:textId="5EABFFA8" w:rsidR="00DF027C" w:rsidRPr="00B823A5" w:rsidRDefault="00B823A5" w:rsidP="00B823A5">
            <w:pPr>
              <w:pStyle w:val="Balk1"/>
              <w:rPr>
                <w:noProof/>
              </w:rPr>
            </w:pPr>
            <w:r>
              <w:rPr>
                <w:noProof/>
              </w:rPr>
              <w:t>Sitenin Hitap Ettiği Kitle</w:t>
            </w:r>
          </w:p>
        </w:tc>
      </w:tr>
    </w:tbl>
    <w:p w14:paraId="711DD567" w14:textId="09297CC8" w:rsidR="00F30D39" w:rsidRDefault="00F30D39" w:rsidP="00F30D39">
      <w:pPr>
        <w:pStyle w:val="Balk1"/>
        <w:rPr>
          <w:noProof/>
        </w:rPr>
      </w:pPr>
      <w:r>
        <w:rPr>
          <w:noProof/>
          <w:lang w:bidi="tr-TR"/>
        </w:rPr>
        <w:lastRenderedPageBreak/>
        <w:t>Tasarım Detayları</w:t>
      </w:r>
    </w:p>
    <w:tbl>
      <w:tblPr>
        <w:tblW w:w="6977" w:type="dxa"/>
        <w:tblInd w:w="40" w:type="dxa"/>
        <w:tblCellMar>
          <w:left w:w="0" w:type="dxa"/>
          <w:right w:w="0" w:type="dxa"/>
        </w:tblCellMar>
        <w:tblLook w:val="0000" w:firstRow="0" w:lastRow="0" w:firstColumn="0" w:lastColumn="0" w:noHBand="0" w:noVBand="0"/>
      </w:tblPr>
      <w:tblGrid>
        <w:gridCol w:w="6977"/>
      </w:tblGrid>
      <w:tr w:rsidR="00F30D39" w14:paraId="6B3AA22B" w14:textId="77777777" w:rsidTr="002270BD">
        <w:trPr>
          <w:trHeight w:val="2156"/>
        </w:trPr>
        <w:tc>
          <w:tcPr>
            <w:tcW w:w="6977" w:type="dxa"/>
          </w:tcPr>
          <w:sdt>
            <w:sdtPr>
              <w:rPr>
                <w:noProof/>
              </w:rPr>
              <w:id w:val="142870092"/>
              <w:placeholder>
                <w:docPart w:val="393CDFB7B1E34AC78A46318EA1466DFB"/>
              </w:placeholder>
              <w15:appearance w15:val="hidden"/>
            </w:sdtPr>
            <w:sdtEndPr>
              <w:rPr>
                <w:b/>
                <w:bCs/>
                <w:sz w:val="40"/>
                <w:szCs w:val="40"/>
              </w:rPr>
            </w:sdtEndPr>
            <w:sdtContent>
              <w:p w14:paraId="2090C563" w14:textId="30518013" w:rsidR="00F30D39" w:rsidRPr="00B823A5" w:rsidRDefault="00106D40" w:rsidP="002270BD">
                <w:pPr>
                  <w:pStyle w:val="Balk2"/>
                  <w:rPr>
                    <w:b/>
                    <w:bCs/>
                    <w:noProof/>
                    <w:sz w:val="40"/>
                    <w:szCs w:val="40"/>
                  </w:rPr>
                </w:pPr>
                <w:r w:rsidRPr="00B823A5">
                  <w:rPr>
                    <w:b/>
                    <w:bCs/>
                    <w:noProof/>
                    <w:sz w:val="40"/>
                    <w:szCs w:val="40"/>
                  </w:rPr>
                  <w:t>Sayfa Yapısı ve Site Haritası</w:t>
                </w:r>
              </w:p>
            </w:sdtContent>
          </w:sdt>
          <w:p w14:paraId="6CF11FD5" w14:textId="77777777" w:rsidR="00F30D39" w:rsidRDefault="00F30D39" w:rsidP="002270BD">
            <w:pPr>
              <w:rPr>
                <w:noProof/>
              </w:rPr>
            </w:pPr>
          </w:p>
          <w:p w14:paraId="52C484E0" w14:textId="6EAD1AF4" w:rsidR="00F30D39" w:rsidRPr="00F30D39" w:rsidRDefault="00F30D39" w:rsidP="00F30D39">
            <w:pPr>
              <w:pStyle w:val="erik"/>
              <w:rPr>
                <w:noProof/>
              </w:rPr>
            </w:pPr>
            <w:r>
              <w:rPr>
                <w:noProof/>
              </w:rPr>
              <w:t xml:space="preserve">Sayfa yapısı üst kısımda şirkete ait bir logo hemen altında bulunan bar ile site içinde gidilebilecek ilgili sayfalar dan oluşan bir “header” bölümü ile başlamakta. Devamında ise </w:t>
            </w:r>
            <w:r w:rsidR="007D471C">
              <w:rPr>
                <w:noProof/>
              </w:rPr>
              <w:t>mağazanın iş birliği içinde olduğu firmaların ürünlerinin afişerinin sergilendiği “carousel” bölüm bulunmakta. Aşağı doğru inmeye başladığımız zaman sitemizin ana sayfasında haftanın önerileri adı altındaki ürünleri gözükmekte ve direk olarak bu bölümden ürünler sepete eklenebilmektedir tabiki giriş yapmak şartı ile. Sitemiz en alt kısmına geldiğimiz zaman bizi sitenin “footer” bölümü karşılamakta. Bu kısımda ilgili iletişim adresleri, mağazanın konumu ve lisansı  bulunmakta. Header bölümünde bulunan barımızdan sitenin ilgili sayfalarına kısımlarına gidebileceğini söylemiştim bu kısımda ürünler kısmını aşağı açılan menü olarak görmekteyiz ve bu kısımda ilgili kategoriye bastığımız zaman o kategorinin ürünleri gelmektedir. Devamında hakkımızda sayfası gelmektedir burda mağazanın geçmişi ve yönetim ekibi gözükmektedir. Sepet kısmı bulunmakta lakin sepet kısmı için giriş yapılmak zorunlu. Şayet giriş yapıldıysa kullanıcı sepetine eklediği ürünleri tek tek görebilmektedir</w:t>
            </w:r>
            <w:r w:rsidR="00106D40">
              <w:rPr>
                <w:noProof/>
              </w:rPr>
              <w:t>. Barın son kısmına geldiğimiz giriş yap bölümü bulunuyor eğer hesabınız yoksa giriş yap butonuna bastıktan sonra açılan giriş ekranından üye de olunabilmekte. Giriş yapıldığı takdirde site kullanıcının adıyla giriş yap kısmının yerinde kullanıcıyı selamlamaktadır. Admin girişi yapıldığı takdirde sitenin ürün tanımla ekranı gelmektedir ve bu ekran veritabanıyla entegre çalışmaktadır.</w:t>
            </w:r>
          </w:p>
          <w:p w14:paraId="582A5639" w14:textId="0A60A81F" w:rsidR="00F30D39" w:rsidRDefault="00F30D39" w:rsidP="002270BD">
            <w:pPr>
              <w:pStyle w:val="erik"/>
              <w:rPr>
                <w:noProof/>
              </w:rPr>
            </w:pPr>
          </w:p>
        </w:tc>
      </w:tr>
    </w:tbl>
    <w:p w14:paraId="1F1051EA" w14:textId="74243640" w:rsidR="000A5742" w:rsidRDefault="000A5742" w:rsidP="00F30D39">
      <w:pPr>
        <w:spacing w:after="200"/>
        <w:rPr>
          <w:noProof/>
        </w:rPr>
      </w:pPr>
    </w:p>
    <w:p w14:paraId="2C4219E1" w14:textId="7EE7A47A" w:rsidR="00106D40" w:rsidRDefault="00106D40" w:rsidP="00F30D39">
      <w:pPr>
        <w:spacing w:after="200"/>
        <w:rPr>
          <w:noProof/>
        </w:rPr>
      </w:pPr>
    </w:p>
    <w:p w14:paraId="67C128F6" w14:textId="4E839820" w:rsidR="00106D40" w:rsidRDefault="00106D40" w:rsidP="00106D40">
      <w:pPr>
        <w:pStyle w:val="Balk1"/>
        <w:rPr>
          <w:noProof/>
        </w:rPr>
      </w:pPr>
      <w:r>
        <w:rPr>
          <w:noProof/>
          <w:lang w:bidi="tr-TR"/>
        </w:rPr>
        <w:lastRenderedPageBreak/>
        <w:t>Tasarım Detayları</w:t>
      </w:r>
    </w:p>
    <w:tbl>
      <w:tblPr>
        <w:tblW w:w="6977" w:type="dxa"/>
        <w:tblInd w:w="40" w:type="dxa"/>
        <w:tblCellMar>
          <w:left w:w="0" w:type="dxa"/>
          <w:right w:w="0" w:type="dxa"/>
        </w:tblCellMar>
        <w:tblLook w:val="0000" w:firstRow="0" w:lastRow="0" w:firstColumn="0" w:lastColumn="0" w:noHBand="0" w:noVBand="0"/>
      </w:tblPr>
      <w:tblGrid>
        <w:gridCol w:w="6977"/>
      </w:tblGrid>
      <w:tr w:rsidR="00106D40" w14:paraId="7B7108CD" w14:textId="77777777" w:rsidTr="002270BD">
        <w:trPr>
          <w:trHeight w:val="2156"/>
        </w:trPr>
        <w:tc>
          <w:tcPr>
            <w:tcW w:w="6977" w:type="dxa"/>
          </w:tcPr>
          <w:sdt>
            <w:sdtPr>
              <w:rPr>
                <w:noProof/>
              </w:rPr>
              <w:id w:val="-1485386970"/>
              <w:placeholder>
                <w:docPart w:val="3B82670F23364270A6EDC368C1805EC1"/>
              </w:placeholder>
              <w15:appearance w15:val="hidden"/>
            </w:sdtPr>
            <w:sdtEndPr>
              <w:rPr>
                <w:b/>
                <w:bCs/>
                <w:sz w:val="40"/>
                <w:szCs w:val="40"/>
              </w:rPr>
            </w:sdtEndPr>
            <w:sdtContent>
              <w:p w14:paraId="784D56CE" w14:textId="255F0E85" w:rsidR="00106D40" w:rsidRPr="00F30D39" w:rsidRDefault="00106D40" w:rsidP="002270BD">
                <w:pPr>
                  <w:pStyle w:val="Balk2"/>
                  <w:rPr>
                    <w:noProof/>
                    <w:sz w:val="40"/>
                    <w:szCs w:val="40"/>
                  </w:rPr>
                </w:pPr>
                <w:r w:rsidRPr="00B823A5">
                  <w:rPr>
                    <w:b/>
                    <w:bCs/>
                    <w:noProof/>
                  </w:rPr>
                  <w:t>Verit</w:t>
                </w:r>
                <w:r w:rsidR="00B823A5">
                  <w:rPr>
                    <w:b/>
                    <w:bCs/>
                    <w:noProof/>
                  </w:rPr>
                  <w:t>a</w:t>
                </w:r>
                <w:r w:rsidRPr="00B823A5">
                  <w:rPr>
                    <w:b/>
                    <w:bCs/>
                    <w:noProof/>
                  </w:rPr>
                  <w:t>banı Tasarımı ve Kullanılan Veri Modelleri</w:t>
                </w:r>
              </w:p>
            </w:sdtContent>
          </w:sdt>
          <w:p w14:paraId="4A081D30" w14:textId="77777777" w:rsidR="00106D40" w:rsidRDefault="00106D40" w:rsidP="002270BD">
            <w:pPr>
              <w:rPr>
                <w:noProof/>
              </w:rPr>
            </w:pPr>
          </w:p>
          <w:p w14:paraId="34549A1F" w14:textId="5176BAEA" w:rsidR="00106D40" w:rsidRPr="00F30D39" w:rsidRDefault="00106D40" w:rsidP="002270BD">
            <w:pPr>
              <w:pStyle w:val="erik"/>
              <w:rPr>
                <w:noProof/>
                <w:sz w:val="32"/>
                <w:szCs w:val="32"/>
              </w:rPr>
            </w:pPr>
            <w:r>
              <w:rPr>
                <w:noProof/>
                <w:sz w:val="32"/>
                <w:szCs w:val="32"/>
              </w:rPr>
              <w:t>Veritabanını tasarlarken site belli başlı kısımlarını ve özellikle projemde yer alması gereken tabloları oluşturmaya tercih ettim. Bu tablolarımız sırayla kullanicilar, sepet_urunleri ve urunler tablosu. İlk tablom olan kullanicilar tablosunda siteye kayıt olan herkesin bilgilerinin tutulduğu tablo bu sayede sitenin kaç kullanıcıya sahip olduğunu görebilmekteyim. İkinci tablo da ise kullanıcıların sepete eklediği ve çıkardıkları ürünleri anlık olarak görebilmekteyim bu da bana hangi ürünün ne kadar tercih edildiğine göre az çok bir fikir verebilir ve bu sayede ileriye dönük stabil karar almamı sağlar. Son tablo urunler tablosu. Bu tabloda mağazada bulunan ürünlerin siteye aktarıldığı hepsine tek tek id verildiği</w:t>
            </w:r>
            <w:r w:rsidR="00B823A5">
              <w:rPr>
                <w:noProof/>
                <w:sz w:val="32"/>
                <w:szCs w:val="32"/>
              </w:rPr>
              <w:t>, fotoğraflarının, stok bilgilerinin vb. verilerin girilerek siteye eklendiği kısımdır. Bu kısım ek olarak ürün siteye admin girişi yapıldığı zaman gözüken ürün tanımlama ekranıyla da entegre çalışmaktadır.</w:t>
            </w:r>
          </w:p>
          <w:p w14:paraId="2CA96F61" w14:textId="77777777" w:rsidR="00106D40" w:rsidRPr="00F30D39" w:rsidRDefault="00106D40" w:rsidP="002270BD">
            <w:pPr>
              <w:rPr>
                <w:noProof/>
                <w:sz w:val="32"/>
                <w:szCs w:val="32"/>
              </w:rPr>
            </w:pPr>
          </w:p>
          <w:p w14:paraId="7B22A717" w14:textId="52ED756E" w:rsidR="00106D40" w:rsidRDefault="00106D40" w:rsidP="002270BD">
            <w:pPr>
              <w:pStyle w:val="erik"/>
              <w:rPr>
                <w:noProof/>
              </w:rPr>
            </w:pPr>
          </w:p>
        </w:tc>
      </w:tr>
    </w:tbl>
    <w:p w14:paraId="186E1F84" w14:textId="4A0E08CD" w:rsidR="00106D40" w:rsidRDefault="00106D40" w:rsidP="00F30D39">
      <w:pPr>
        <w:spacing w:after="200"/>
        <w:rPr>
          <w:noProof/>
        </w:rPr>
      </w:pPr>
    </w:p>
    <w:p w14:paraId="17746FC0" w14:textId="68EFD2F8" w:rsidR="00B823A5" w:rsidRDefault="00B823A5" w:rsidP="00F30D39">
      <w:pPr>
        <w:spacing w:after="200"/>
        <w:rPr>
          <w:noProof/>
        </w:rPr>
      </w:pPr>
    </w:p>
    <w:p w14:paraId="537D531A" w14:textId="09E9F294" w:rsidR="00B823A5" w:rsidRDefault="00B823A5" w:rsidP="00F30D39">
      <w:pPr>
        <w:spacing w:after="200"/>
        <w:rPr>
          <w:noProof/>
        </w:rPr>
      </w:pPr>
    </w:p>
    <w:p w14:paraId="70FB5871" w14:textId="674DD7C7" w:rsidR="001D6DDD" w:rsidRDefault="001D6DDD" w:rsidP="001D6DDD">
      <w:pPr>
        <w:pStyle w:val="Balk1"/>
        <w:rPr>
          <w:noProof/>
          <w:lang w:bidi="tr-TR"/>
        </w:rPr>
      </w:pPr>
      <w:r>
        <w:rPr>
          <w:noProof/>
          <w:lang w:bidi="tr-TR"/>
        </w:rPr>
        <w:lastRenderedPageBreak/>
        <w:t>Geliştirme Ortamı</w:t>
      </w:r>
    </w:p>
    <w:tbl>
      <w:tblPr>
        <w:tblW w:w="8044" w:type="dxa"/>
        <w:tblInd w:w="40" w:type="dxa"/>
        <w:tblCellMar>
          <w:left w:w="0" w:type="dxa"/>
          <w:right w:w="0" w:type="dxa"/>
        </w:tblCellMar>
        <w:tblLook w:val="0000" w:firstRow="0" w:lastRow="0" w:firstColumn="0" w:lastColumn="0" w:noHBand="0" w:noVBand="0"/>
      </w:tblPr>
      <w:tblGrid>
        <w:gridCol w:w="8084"/>
      </w:tblGrid>
      <w:tr w:rsidR="001D6DDD" w14:paraId="2610FB87" w14:textId="77777777" w:rsidTr="001D6DDD">
        <w:trPr>
          <w:trHeight w:val="2199"/>
        </w:trPr>
        <w:tc>
          <w:tcPr>
            <w:tcW w:w="8044" w:type="dxa"/>
          </w:tcPr>
          <w:sdt>
            <w:sdtPr>
              <w:rPr>
                <w:noProof/>
              </w:rPr>
              <w:id w:val="-1032104883"/>
              <w:placeholder>
                <w:docPart w:val="038B51965780430CBC11F62AED322454"/>
              </w:placeholder>
              <w15:appearance w15:val="hidden"/>
            </w:sdtPr>
            <w:sdtEndPr>
              <w:rPr>
                <w:b/>
                <w:bCs/>
                <w:sz w:val="40"/>
                <w:szCs w:val="40"/>
              </w:rPr>
            </w:sdtEndPr>
            <w:sdtContent>
              <w:p w14:paraId="658683BA" w14:textId="54BA6AB1" w:rsidR="001D6DDD" w:rsidRPr="00F30D39" w:rsidRDefault="001D6DDD" w:rsidP="002270BD">
                <w:pPr>
                  <w:pStyle w:val="Balk2"/>
                  <w:rPr>
                    <w:noProof/>
                    <w:sz w:val="40"/>
                    <w:szCs w:val="40"/>
                  </w:rPr>
                </w:pPr>
                <w:r>
                  <w:rPr>
                    <w:b/>
                    <w:bCs/>
                    <w:noProof/>
                  </w:rPr>
                  <w:t>Mekan ve Uygulamalar</w:t>
                </w:r>
              </w:p>
            </w:sdtContent>
          </w:sdt>
          <w:p w14:paraId="74785EDE" w14:textId="77777777" w:rsidR="001D6DDD" w:rsidRDefault="001D6DDD" w:rsidP="002270BD">
            <w:pPr>
              <w:rPr>
                <w:noProof/>
              </w:rPr>
            </w:pPr>
          </w:p>
          <w:p w14:paraId="3050ED3C" w14:textId="1AB37068" w:rsidR="001D6DDD" w:rsidRPr="001D6DDD" w:rsidRDefault="001D6DDD" w:rsidP="001D6DDD">
            <w:pPr>
              <w:pStyle w:val="erik"/>
              <w:rPr>
                <w:noProof/>
                <w:sz w:val="32"/>
                <w:szCs w:val="32"/>
              </w:rPr>
            </w:pPr>
            <w:r>
              <w:rPr>
                <w:noProof/>
                <w:sz w:val="32"/>
                <w:szCs w:val="32"/>
              </w:rPr>
              <w:t xml:space="preserve">Mekan olarak kendi odam ekipman olarakta iki adet monitör ve şahsi bilgisayarımı kullanmaktayım. Geliştirme sürecinde kullandığım uygulamalar; Pycharm, Visual Studio Coda, Robo 3T ve GitHub oldu. Bunların için de en çok Pycharm da vakit geçirdim sitenin tüm kodlarını burada yazdım ve düzenledim. Bir sonraki en çok kullandığım program sitenin veritabanını yazmak için kullandığım; aslınd MongoDb ile birlikte çalışan Robo 3T oldu. Tüm veri tabanı işlemlerimi burda gerçekleştirdim. Visiual Studio Code kullanmamın sebebi ise bazı css ve html dosyalarının belirli kısımlarını burada düzenleyip, inceleyip o şekilde ana dizinim olan Pycharm’a aktarmaktayım. </w:t>
            </w:r>
          </w:p>
          <w:tbl>
            <w:tblPr>
              <w:tblW w:w="8044" w:type="dxa"/>
              <w:tblInd w:w="40" w:type="dxa"/>
              <w:tblCellMar>
                <w:left w:w="0" w:type="dxa"/>
                <w:right w:w="0" w:type="dxa"/>
              </w:tblCellMar>
              <w:tblLook w:val="0000" w:firstRow="0" w:lastRow="0" w:firstColumn="0" w:lastColumn="0" w:noHBand="0" w:noVBand="0"/>
            </w:tblPr>
            <w:tblGrid>
              <w:gridCol w:w="8044"/>
            </w:tblGrid>
            <w:tr w:rsidR="001D6DDD" w14:paraId="05D729F5" w14:textId="77777777" w:rsidTr="002270BD">
              <w:trPr>
                <w:trHeight w:val="2199"/>
              </w:trPr>
              <w:tc>
                <w:tcPr>
                  <w:tcW w:w="8044" w:type="dxa"/>
                </w:tcPr>
                <w:p w14:paraId="30FD34D6" w14:textId="77777777" w:rsidR="001D6DDD" w:rsidRDefault="001D6DDD" w:rsidP="001D6DDD">
                  <w:pPr>
                    <w:rPr>
                      <w:noProof/>
                    </w:rPr>
                  </w:pPr>
                </w:p>
                <w:p w14:paraId="7CE0CCE1" w14:textId="0F224BE1" w:rsidR="001D6DDD" w:rsidRPr="00F30D39" w:rsidRDefault="001D6DDD" w:rsidP="001D6DDD">
                  <w:pPr>
                    <w:pStyle w:val="erik"/>
                    <w:rPr>
                      <w:noProof/>
                      <w:sz w:val="32"/>
                      <w:szCs w:val="32"/>
                    </w:rPr>
                  </w:pPr>
                  <w:r>
                    <w:rPr>
                      <w:noProof/>
                      <w:sz w:val="32"/>
                      <w:szCs w:val="32"/>
                    </w:rPr>
                    <w:t xml:space="preserve">Kullandığım diller öncelik olarak HTML5 ve CSS oluyor tabiki. Sitenin bütün ana hatlarını bu iki dil oluşturmakta. Tabiki sitenin veritabanı entegrelerini, site için aktif çalışan bileşenleri yaptığım kısım ise </w:t>
                  </w:r>
                  <w:r w:rsidR="00E93769">
                    <w:rPr>
                      <w:noProof/>
                      <w:sz w:val="32"/>
                      <w:szCs w:val="32"/>
                    </w:rPr>
                    <w:t xml:space="preserve">Python dilinde yazılmakta. </w:t>
                  </w:r>
                </w:p>
                <w:p w14:paraId="5720DD75" w14:textId="77777777" w:rsidR="001D6DDD" w:rsidRPr="00F30D39" w:rsidRDefault="001D6DDD" w:rsidP="001D6DDD">
                  <w:pPr>
                    <w:rPr>
                      <w:noProof/>
                      <w:sz w:val="32"/>
                      <w:szCs w:val="32"/>
                    </w:rPr>
                  </w:pPr>
                </w:p>
                <w:p w14:paraId="22DCA5F3" w14:textId="77777777" w:rsidR="001D6DDD" w:rsidRDefault="001D6DDD" w:rsidP="001D6DDD">
                  <w:pPr>
                    <w:pStyle w:val="erik"/>
                    <w:rPr>
                      <w:noProof/>
                    </w:rPr>
                  </w:pPr>
                </w:p>
              </w:tc>
            </w:tr>
          </w:tbl>
          <w:p w14:paraId="3EACC45D" w14:textId="77777777" w:rsidR="001D6DDD" w:rsidRPr="00F30D39" w:rsidRDefault="001D6DDD" w:rsidP="002270BD">
            <w:pPr>
              <w:rPr>
                <w:noProof/>
                <w:sz w:val="32"/>
                <w:szCs w:val="32"/>
              </w:rPr>
            </w:pPr>
          </w:p>
          <w:p w14:paraId="4A6F2CA8" w14:textId="77777777" w:rsidR="001D6DDD" w:rsidRDefault="001D6DDD" w:rsidP="002270BD">
            <w:pPr>
              <w:pStyle w:val="erik"/>
              <w:rPr>
                <w:noProof/>
              </w:rPr>
            </w:pPr>
          </w:p>
        </w:tc>
      </w:tr>
    </w:tbl>
    <w:p w14:paraId="21F6D14F" w14:textId="549E4986" w:rsidR="00782A66" w:rsidRDefault="00782A66" w:rsidP="00B823A5">
      <w:pPr>
        <w:spacing w:after="200"/>
        <w:rPr>
          <w:noProof/>
          <w:sz w:val="32"/>
          <w:szCs w:val="32"/>
        </w:rPr>
      </w:pPr>
    </w:p>
    <w:p w14:paraId="57777936" w14:textId="34436EAD" w:rsidR="00782A66" w:rsidRDefault="00782A66" w:rsidP="00B823A5">
      <w:pPr>
        <w:spacing w:after="200"/>
        <w:rPr>
          <w:b w:val="0"/>
          <w:bCs/>
          <w:noProof/>
          <w:sz w:val="32"/>
          <w:szCs w:val="32"/>
        </w:rPr>
      </w:pPr>
    </w:p>
    <w:p w14:paraId="19F9B1F9" w14:textId="1B2D701B" w:rsidR="00E93769" w:rsidRDefault="00E93769" w:rsidP="00B823A5">
      <w:pPr>
        <w:spacing w:after="200"/>
        <w:rPr>
          <w:b w:val="0"/>
          <w:bCs/>
          <w:noProof/>
          <w:sz w:val="32"/>
          <w:szCs w:val="32"/>
        </w:rPr>
      </w:pPr>
    </w:p>
    <w:p w14:paraId="39327CB2" w14:textId="60E69E0A" w:rsidR="00E93769" w:rsidRDefault="00E93769" w:rsidP="00B823A5">
      <w:pPr>
        <w:spacing w:after="200"/>
        <w:rPr>
          <w:b w:val="0"/>
          <w:bCs/>
          <w:noProof/>
          <w:sz w:val="32"/>
          <w:szCs w:val="32"/>
        </w:rPr>
      </w:pPr>
    </w:p>
    <w:p w14:paraId="0A49DC9F" w14:textId="4EA18452" w:rsidR="00E93769" w:rsidRDefault="00E93769" w:rsidP="00B823A5">
      <w:pPr>
        <w:spacing w:after="200"/>
        <w:rPr>
          <w:b w:val="0"/>
          <w:bCs/>
          <w:noProof/>
          <w:sz w:val="32"/>
          <w:szCs w:val="32"/>
        </w:rPr>
      </w:pPr>
    </w:p>
    <w:p w14:paraId="6CE0BEA1" w14:textId="72365AC9" w:rsidR="00E93769" w:rsidRDefault="00E93769" w:rsidP="00E93769">
      <w:pPr>
        <w:pStyle w:val="Balk1"/>
        <w:rPr>
          <w:noProof/>
          <w:lang w:bidi="tr-TR"/>
        </w:rPr>
      </w:pPr>
      <w:r>
        <w:rPr>
          <w:noProof/>
          <w:lang w:bidi="tr-TR"/>
        </w:rPr>
        <w:lastRenderedPageBreak/>
        <w:t>Sonuç</w:t>
      </w:r>
    </w:p>
    <w:tbl>
      <w:tblPr>
        <w:tblW w:w="8044" w:type="dxa"/>
        <w:tblInd w:w="40" w:type="dxa"/>
        <w:tblCellMar>
          <w:left w:w="0" w:type="dxa"/>
          <w:right w:w="0" w:type="dxa"/>
        </w:tblCellMar>
        <w:tblLook w:val="0000" w:firstRow="0" w:lastRow="0" w:firstColumn="0" w:lastColumn="0" w:noHBand="0" w:noVBand="0"/>
      </w:tblPr>
      <w:tblGrid>
        <w:gridCol w:w="8084"/>
      </w:tblGrid>
      <w:tr w:rsidR="00E93769" w14:paraId="663FCFB0" w14:textId="77777777" w:rsidTr="002270BD">
        <w:trPr>
          <w:trHeight w:val="2199"/>
        </w:trPr>
        <w:tc>
          <w:tcPr>
            <w:tcW w:w="8044" w:type="dxa"/>
          </w:tcPr>
          <w:sdt>
            <w:sdtPr>
              <w:rPr>
                <w:noProof/>
              </w:rPr>
              <w:id w:val="1305121076"/>
              <w:placeholder>
                <w:docPart w:val="AF65E58222ED42849D5584144C656401"/>
              </w:placeholder>
              <w15:appearance w15:val="hidden"/>
            </w:sdtPr>
            <w:sdtEndPr>
              <w:rPr>
                <w:b/>
                <w:bCs/>
                <w:sz w:val="40"/>
                <w:szCs w:val="40"/>
              </w:rPr>
            </w:sdtEndPr>
            <w:sdtContent>
              <w:p w14:paraId="04FE0726" w14:textId="28D12D6D" w:rsidR="00E93769" w:rsidRPr="00F30D39" w:rsidRDefault="00E93769" w:rsidP="002270BD">
                <w:pPr>
                  <w:pStyle w:val="Balk2"/>
                  <w:rPr>
                    <w:noProof/>
                    <w:sz w:val="40"/>
                    <w:szCs w:val="40"/>
                  </w:rPr>
                </w:pPr>
                <w:r>
                  <w:rPr>
                    <w:b/>
                    <w:bCs/>
                    <w:noProof/>
                  </w:rPr>
                  <w:t>Değerlendirme</w:t>
                </w:r>
              </w:p>
            </w:sdtContent>
          </w:sdt>
          <w:p w14:paraId="2064FC92" w14:textId="77777777" w:rsidR="00E93769" w:rsidRDefault="00E93769" w:rsidP="002270BD">
            <w:pPr>
              <w:rPr>
                <w:noProof/>
              </w:rPr>
            </w:pPr>
          </w:p>
          <w:p w14:paraId="5D3A369E" w14:textId="66BE31EB" w:rsidR="00E93769" w:rsidRDefault="00E93769" w:rsidP="002270BD">
            <w:pPr>
              <w:pStyle w:val="erik"/>
              <w:rPr>
                <w:noProof/>
                <w:sz w:val="32"/>
                <w:szCs w:val="32"/>
              </w:rPr>
            </w:pPr>
            <w:r>
              <w:rPr>
                <w:noProof/>
                <w:sz w:val="32"/>
                <w:szCs w:val="32"/>
              </w:rPr>
              <w:t>Bu uygulamada örneklerine nazaran tasarıma biraz daha önem gösteren ve siteyle bağdaşık renklerin kullanıldığını, kullanılan navbarının kişiselleştirilmesi, footer eklenmesi, kodların sitenin tasarımına göre düzenlenmesi ve CSS kısımlarına özen gösterilmiş olması sayılabilir.</w:t>
            </w:r>
          </w:p>
          <w:p w14:paraId="298DFB0F" w14:textId="46E53D80" w:rsidR="00E93769" w:rsidRDefault="00E93769" w:rsidP="002270BD">
            <w:pPr>
              <w:pStyle w:val="erik"/>
              <w:rPr>
                <w:noProof/>
                <w:sz w:val="32"/>
                <w:szCs w:val="32"/>
              </w:rPr>
            </w:pPr>
          </w:p>
          <w:p w14:paraId="6375232D" w14:textId="35CBE029" w:rsidR="00E93769" w:rsidRPr="001D6DDD" w:rsidRDefault="00E93769" w:rsidP="002270BD">
            <w:pPr>
              <w:pStyle w:val="erik"/>
              <w:rPr>
                <w:noProof/>
                <w:sz w:val="32"/>
                <w:szCs w:val="32"/>
              </w:rPr>
            </w:pPr>
            <w:r>
              <w:rPr>
                <w:noProof/>
                <w:sz w:val="32"/>
                <w:szCs w:val="32"/>
              </w:rPr>
              <w:t xml:space="preserve">Bu siteye eklenebilecekler arasında tabiki tasarıma animanyonlu geçişler eklenebilir. Site için de kaydırma esnasında takip eden header kısmı koyulabilir. Seper ekranına hesaplayıcı ve ürün adedini arttıran veya azaltan bir buton koyulabilir. Giriş ve üye ol ekranlarının siteden ayrı gibi değil de aynı sitenin için de hala duruyormuş gibi header ve footer kısımlarının olması olabilir. </w:t>
            </w:r>
          </w:p>
          <w:tbl>
            <w:tblPr>
              <w:tblW w:w="8044" w:type="dxa"/>
              <w:tblInd w:w="40" w:type="dxa"/>
              <w:tblCellMar>
                <w:left w:w="0" w:type="dxa"/>
                <w:right w:w="0" w:type="dxa"/>
              </w:tblCellMar>
              <w:tblLook w:val="0000" w:firstRow="0" w:lastRow="0" w:firstColumn="0" w:lastColumn="0" w:noHBand="0" w:noVBand="0"/>
            </w:tblPr>
            <w:tblGrid>
              <w:gridCol w:w="8044"/>
            </w:tblGrid>
            <w:tr w:rsidR="00E93769" w14:paraId="679C189B" w14:textId="77777777" w:rsidTr="002270BD">
              <w:trPr>
                <w:trHeight w:val="2199"/>
              </w:trPr>
              <w:tc>
                <w:tcPr>
                  <w:tcW w:w="8044" w:type="dxa"/>
                </w:tcPr>
                <w:p w14:paraId="1D4E337A" w14:textId="77777777" w:rsidR="00E93769" w:rsidRDefault="00E93769" w:rsidP="002270BD">
                  <w:pPr>
                    <w:rPr>
                      <w:noProof/>
                    </w:rPr>
                  </w:pPr>
                </w:p>
                <w:p w14:paraId="5B7369FE" w14:textId="77777777" w:rsidR="00E93769" w:rsidRPr="00F30D39" w:rsidRDefault="00E93769" w:rsidP="002270BD">
                  <w:pPr>
                    <w:rPr>
                      <w:noProof/>
                      <w:sz w:val="32"/>
                      <w:szCs w:val="32"/>
                    </w:rPr>
                  </w:pPr>
                </w:p>
                <w:p w14:paraId="75B62450" w14:textId="77777777" w:rsidR="00E93769" w:rsidRDefault="00E93769" w:rsidP="002270BD">
                  <w:pPr>
                    <w:pStyle w:val="erik"/>
                    <w:rPr>
                      <w:noProof/>
                    </w:rPr>
                  </w:pPr>
                </w:p>
              </w:tc>
            </w:tr>
          </w:tbl>
          <w:p w14:paraId="6A68E2C6" w14:textId="77777777" w:rsidR="00E93769" w:rsidRPr="00F30D39" w:rsidRDefault="00E93769" w:rsidP="002270BD">
            <w:pPr>
              <w:rPr>
                <w:noProof/>
                <w:sz w:val="32"/>
                <w:szCs w:val="32"/>
              </w:rPr>
            </w:pPr>
          </w:p>
          <w:p w14:paraId="54D0B86B" w14:textId="77777777" w:rsidR="00E93769" w:rsidRDefault="00E93769" w:rsidP="002270BD">
            <w:pPr>
              <w:pStyle w:val="erik"/>
              <w:rPr>
                <w:noProof/>
              </w:rPr>
            </w:pPr>
          </w:p>
        </w:tc>
      </w:tr>
    </w:tbl>
    <w:p w14:paraId="255E1F59" w14:textId="77777777" w:rsidR="00E93769" w:rsidRPr="00782A66" w:rsidRDefault="00E93769" w:rsidP="00B823A5">
      <w:pPr>
        <w:spacing w:after="200"/>
        <w:rPr>
          <w:b w:val="0"/>
          <w:bCs/>
          <w:noProof/>
          <w:sz w:val="32"/>
          <w:szCs w:val="32"/>
        </w:rPr>
      </w:pPr>
    </w:p>
    <w:sectPr w:rsidR="00E93769" w:rsidRPr="00782A66" w:rsidSect="00AB02A7">
      <w:headerReference w:type="default" r:id="rId9"/>
      <w:footerReference w:type="default" r:id="rId10"/>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55B52" w14:textId="77777777" w:rsidR="0061683D" w:rsidRDefault="0061683D">
      <w:r>
        <w:separator/>
      </w:r>
    </w:p>
    <w:p w14:paraId="11CD2DC3" w14:textId="77777777" w:rsidR="0061683D" w:rsidRDefault="0061683D"/>
  </w:endnote>
  <w:endnote w:type="continuationSeparator" w:id="0">
    <w:p w14:paraId="39904764" w14:textId="77777777" w:rsidR="0061683D" w:rsidRDefault="0061683D">
      <w:r>
        <w:continuationSeparator/>
      </w:r>
    </w:p>
    <w:p w14:paraId="6F0FA390" w14:textId="77777777" w:rsidR="0061683D" w:rsidRDefault="006168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890194395"/>
      <w:docPartObj>
        <w:docPartGallery w:val="Page Numbers (Bottom of Page)"/>
        <w:docPartUnique/>
      </w:docPartObj>
    </w:sdtPr>
    <w:sdtEndPr/>
    <w:sdtContent>
      <w:p w14:paraId="4D3F87B8" w14:textId="77777777" w:rsidR="00DF027C" w:rsidRDefault="00DF027C">
        <w:pPr>
          <w:pStyle w:val="AltBilgi"/>
          <w:jc w:val="center"/>
          <w:rPr>
            <w:noProof/>
          </w:rPr>
        </w:pPr>
        <w:r>
          <w:rPr>
            <w:noProof/>
            <w:lang w:bidi="tr-TR"/>
          </w:rPr>
          <w:fldChar w:fldCharType="begin"/>
        </w:r>
        <w:r>
          <w:rPr>
            <w:noProof/>
            <w:lang w:bidi="tr-TR"/>
          </w:rPr>
          <w:instrText xml:space="preserve"> PAGE   \* MERGEFORMAT </w:instrText>
        </w:r>
        <w:r>
          <w:rPr>
            <w:noProof/>
            <w:lang w:bidi="tr-TR"/>
          </w:rPr>
          <w:fldChar w:fldCharType="separate"/>
        </w:r>
        <w:r w:rsidR="00AB02A7">
          <w:rPr>
            <w:noProof/>
            <w:lang w:bidi="tr-TR"/>
          </w:rPr>
          <w:t>2</w:t>
        </w:r>
        <w:r>
          <w:rPr>
            <w:noProof/>
            <w:lang w:bidi="tr-TR"/>
          </w:rPr>
          <w:fldChar w:fldCharType="end"/>
        </w:r>
      </w:p>
    </w:sdtContent>
  </w:sdt>
  <w:p w14:paraId="19467211" w14:textId="77777777" w:rsidR="00DF027C" w:rsidRDefault="00DF027C">
    <w:pPr>
      <w:pStyle w:val="AltBilgi"/>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DB52F" w14:textId="77777777" w:rsidR="0061683D" w:rsidRDefault="0061683D">
      <w:r>
        <w:separator/>
      </w:r>
    </w:p>
    <w:p w14:paraId="3F5C9F05" w14:textId="77777777" w:rsidR="0061683D" w:rsidRDefault="0061683D"/>
  </w:footnote>
  <w:footnote w:type="continuationSeparator" w:id="0">
    <w:p w14:paraId="365885A9" w14:textId="77777777" w:rsidR="0061683D" w:rsidRDefault="0061683D">
      <w:r>
        <w:continuationSeparator/>
      </w:r>
    </w:p>
    <w:p w14:paraId="7D0C7683" w14:textId="77777777" w:rsidR="0061683D" w:rsidRDefault="006168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0DA86FF6" w14:textId="77777777" w:rsidTr="00360494">
      <w:trPr>
        <w:trHeight w:val="978"/>
      </w:trPr>
      <w:tc>
        <w:tcPr>
          <w:tcW w:w="10035" w:type="dxa"/>
          <w:tcBorders>
            <w:top w:val="nil"/>
            <w:left w:val="nil"/>
            <w:bottom w:val="single" w:sz="36" w:space="0" w:color="34ABA2" w:themeColor="accent3"/>
            <w:right w:val="nil"/>
          </w:tcBorders>
        </w:tcPr>
        <w:p w14:paraId="55573566" w14:textId="77777777" w:rsidR="00D077E9" w:rsidRDefault="00D077E9">
          <w:pPr>
            <w:pStyle w:val="stBilgi"/>
            <w:rPr>
              <w:noProof/>
            </w:rPr>
          </w:pPr>
        </w:p>
      </w:tc>
    </w:tr>
  </w:tbl>
  <w:p w14:paraId="11DBE50C" w14:textId="77777777" w:rsidR="00D077E9" w:rsidRDefault="00D077E9" w:rsidP="00D077E9">
    <w:pPr>
      <w:pStyle w:val="stBilgi"/>
      <w:rPr>
        <w:noProof/>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277"/>
    <w:rsid w:val="0002482E"/>
    <w:rsid w:val="00050324"/>
    <w:rsid w:val="000A0150"/>
    <w:rsid w:val="000A5742"/>
    <w:rsid w:val="000E63C9"/>
    <w:rsid w:val="00106D40"/>
    <w:rsid w:val="00130E9D"/>
    <w:rsid w:val="00136277"/>
    <w:rsid w:val="00150A6D"/>
    <w:rsid w:val="00185B35"/>
    <w:rsid w:val="001D6DDD"/>
    <w:rsid w:val="001F2BC8"/>
    <w:rsid w:val="001F5F6B"/>
    <w:rsid w:val="00243EBC"/>
    <w:rsid w:val="00246A35"/>
    <w:rsid w:val="00284348"/>
    <w:rsid w:val="002F51F5"/>
    <w:rsid w:val="00312137"/>
    <w:rsid w:val="00330359"/>
    <w:rsid w:val="0033762F"/>
    <w:rsid w:val="00360494"/>
    <w:rsid w:val="00366C7E"/>
    <w:rsid w:val="00384EA3"/>
    <w:rsid w:val="003A39A1"/>
    <w:rsid w:val="003C2191"/>
    <w:rsid w:val="003D3863"/>
    <w:rsid w:val="004110DE"/>
    <w:rsid w:val="0044085A"/>
    <w:rsid w:val="004B21A5"/>
    <w:rsid w:val="005037F0"/>
    <w:rsid w:val="00516A86"/>
    <w:rsid w:val="005275F6"/>
    <w:rsid w:val="00537E76"/>
    <w:rsid w:val="00572102"/>
    <w:rsid w:val="005F1BB0"/>
    <w:rsid w:val="0061683D"/>
    <w:rsid w:val="00656C4D"/>
    <w:rsid w:val="006C201F"/>
    <w:rsid w:val="006E5716"/>
    <w:rsid w:val="007302B3"/>
    <w:rsid w:val="00730733"/>
    <w:rsid w:val="00730E3A"/>
    <w:rsid w:val="00736AAF"/>
    <w:rsid w:val="00765B2A"/>
    <w:rsid w:val="00782A66"/>
    <w:rsid w:val="00783A34"/>
    <w:rsid w:val="007C6B52"/>
    <w:rsid w:val="007D16C5"/>
    <w:rsid w:val="007D471C"/>
    <w:rsid w:val="008548C7"/>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532F3"/>
    <w:rsid w:val="00A8489E"/>
    <w:rsid w:val="00AB02A7"/>
    <w:rsid w:val="00AC29F3"/>
    <w:rsid w:val="00B231E5"/>
    <w:rsid w:val="00B823A5"/>
    <w:rsid w:val="00C02B87"/>
    <w:rsid w:val="00C4086D"/>
    <w:rsid w:val="00C566FF"/>
    <w:rsid w:val="00CA1896"/>
    <w:rsid w:val="00CB5B28"/>
    <w:rsid w:val="00CF5371"/>
    <w:rsid w:val="00D0323A"/>
    <w:rsid w:val="00D0559F"/>
    <w:rsid w:val="00D07313"/>
    <w:rsid w:val="00D077E9"/>
    <w:rsid w:val="00D42CB7"/>
    <w:rsid w:val="00D452B1"/>
    <w:rsid w:val="00D5413D"/>
    <w:rsid w:val="00D570A9"/>
    <w:rsid w:val="00D70D02"/>
    <w:rsid w:val="00D770C7"/>
    <w:rsid w:val="00D86945"/>
    <w:rsid w:val="00D90290"/>
    <w:rsid w:val="00DD152F"/>
    <w:rsid w:val="00DE213F"/>
    <w:rsid w:val="00DF027C"/>
    <w:rsid w:val="00E00A32"/>
    <w:rsid w:val="00E22ACD"/>
    <w:rsid w:val="00E620B0"/>
    <w:rsid w:val="00E81B40"/>
    <w:rsid w:val="00E92ED3"/>
    <w:rsid w:val="00E93769"/>
    <w:rsid w:val="00EF555B"/>
    <w:rsid w:val="00F027BB"/>
    <w:rsid w:val="00F11DCF"/>
    <w:rsid w:val="00F162EA"/>
    <w:rsid w:val="00F30D39"/>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8D50B"/>
  <w15:docId w15:val="{0C2D510C-4B37-4CFD-BB14-B39956929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Balk1">
    <w:name w:val="heading 1"/>
    <w:basedOn w:val="Normal"/>
    <w:link w:val="Balk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Balk2">
    <w:name w:val="heading 2"/>
    <w:basedOn w:val="Normal"/>
    <w:next w:val="Normal"/>
    <w:link w:val="Balk2Char"/>
    <w:uiPriority w:val="4"/>
    <w:qFormat/>
    <w:rsid w:val="00DF027C"/>
    <w:pPr>
      <w:keepNext/>
      <w:spacing w:after="240" w:line="240" w:lineRule="auto"/>
      <w:outlineLvl w:val="1"/>
    </w:pPr>
    <w:rPr>
      <w:rFonts w:eastAsiaTheme="majorEastAsia" w:cstheme="majorBidi"/>
      <w:b w:val="0"/>
      <w:sz w:val="3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Pr>
      <w:rFonts w:ascii="Tahoma" w:hAnsi="Tahoma" w:cs="Tahoma"/>
      <w:sz w:val="16"/>
      <w:szCs w:val="16"/>
    </w:rPr>
  </w:style>
  <w:style w:type="character" w:customStyle="1" w:styleId="BalonMetniChar">
    <w:name w:val="Balon Metni Char"/>
    <w:basedOn w:val="VarsaylanParagrafYazTipi"/>
    <w:link w:val="BalonMetni"/>
    <w:uiPriority w:val="99"/>
    <w:semiHidden/>
    <w:rPr>
      <w:rFonts w:ascii="Tahoma" w:hAnsi="Tahoma" w:cs="Tahoma"/>
      <w:sz w:val="16"/>
      <w:szCs w:val="16"/>
    </w:rPr>
  </w:style>
  <w:style w:type="paragraph" w:styleId="KonuBal">
    <w:name w:val="Title"/>
    <w:basedOn w:val="Normal"/>
    <w:link w:val="KonuBal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KonuBalChar">
    <w:name w:val="Konu Başlığı Char"/>
    <w:basedOn w:val="VarsaylanParagrafYazTipi"/>
    <w:link w:val="KonuBal"/>
    <w:uiPriority w:val="1"/>
    <w:rsid w:val="00D86945"/>
    <w:rPr>
      <w:rFonts w:asciiTheme="majorHAnsi" w:eastAsiaTheme="majorEastAsia" w:hAnsiTheme="majorHAnsi" w:cstheme="majorBidi"/>
      <w:b/>
      <w:bCs/>
      <w:color w:val="082A75" w:themeColor="text2"/>
      <w:sz w:val="72"/>
      <w:szCs w:val="52"/>
    </w:rPr>
  </w:style>
  <w:style w:type="paragraph" w:styleId="Altyaz">
    <w:name w:val="Subtitle"/>
    <w:basedOn w:val="Normal"/>
    <w:link w:val="AltyazChar"/>
    <w:uiPriority w:val="2"/>
    <w:qFormat/>
    <w:rsid w:val="00D86945"/>
    <w:pPr>
      <w:framePr w:hSpace="180" w:wrap="around" w:vAnchor="text" w:hAnchor="margin" w:y="1167"/>
    </w:pPr>
    <w:rPr>
      <w:b w:val="0"/>
      <w:caps/>
      <w:spacing w:val="20"/>
      <w:sz w:val="32"/>
    </w:rPr>
  </w:style>
  <w:style w:type="character" w:customStyle="1" w:styleId="AltyazChar">
    <w:name w:val="Altyazı Char"/>
    <w:basedOn w:val="VarsaylanParagrafYazTipi"/>
    <w:link w:val="Altyaz"/>
    <w:uiPriority w:val="2"/>
    <w:rsid w:val="00D86945"/>
    <w:rPr>
      <w:rFonts w:eastAsiaTheme="minorEastAsia"/>
      <w:caps/>
      <w:color w:val="082A75" w:themeColor="text2"/>
      <w:spacing w:val="20"/>
      <w:sz w:val="32"/>
      <w:szCs w:val="22"/>
    </w:rPr>
  </w:style>
  <w:style w:type="character" w:customStyle="1" w:styleId="Balk1Char">
    <w:name w:val="Başlık 1 Char"/>
    <w:basedOn w:val="VarsaylanParagrafYazTipi"/>
    <w:link w:val="Balk1"/>
    <w:uiPriority w:val="4"/>
    <w:rsid w:val="00D077E9"/>
    <w:rPr>
      <w:rFonts w:asciiTheme="majorHAnsi" w:eastAsiaTheme="majorEastAsia" w:hAnsiTheme="majorHAnsi" w:cstheme="majorBidi"/>
      <w:b/>
      <w:color w:val="061F57" w:themeColor="text2" w:themeShade="BF"/>
      <w:kern w:val="28"/>
      <w:sz w:val="52"/>
      <w:szCs w:val="32"/>
    </w:rPr>
  </w:style>
  <w:style w:type="paragraph" w:styleId="stBilgi">
    <w:name w:val="header"/>
    <w:basedOn w:val="Normal"/>
    <w:link w:val="stBilgiChar"/>
    <w:uiPriority w:val="8"/>
    <w:unhideWhenUsed/>
    <w:rsid w:val="005037F0"/>
  </w:style>
  <w:style w:type="character" w:customStyle="1" w:styleId="stBilgiChar">
    <w:name w:val="Üst Bilgi Char"/>
    <w:basedOn w:val="VarsaylanParagrafYazTipi"/>
    <w:link w:val="stBilgi"/>
    <w:uiPriority w:val="8"/>
    <w:rsid w:val="0093335D"/>
  </w:style>
  <w:style w:type="paragraph" w:styleId="AltBilgi">
    <w:name w:val="footer"/>
    <w:basedOn w:val="Normal"/>
    <w:link w:val="AltBilgiChar"/>
    <w:uiPriority w:val="99"/>
    <w:unhideWhenUsed/>
    <w:rsid w:val="005037F0"/>
  </w:style>
  <w:style w:type="character" w:customStyle="1" w:styleId="AltBilgiChar">
    <w:name w:val="Alt Bilgi Char"/>
    <w:basedOn w:val="VarsaylanParagrafYazTipi"/>
    <w:link w:val="AltBilgi"/>
    <w:uiPriority w:val="99"/>
    <w:rsid w:val="005037F0"/>
    <w:rPr>
      <w:sz w:val="24"/>
      <w:szCs w:val="24"/>
    </w:rPr>
  </w:style>
  <w:style w:type="paragraph" w:customStyle="1" w:styleId="Ad">
    <w:name w:val="Ad"/>
    <w:basedOn w:val="Normal"/>
    <w:uiPriority w:val="3"/>
    <w:qFormat/>
    <w:rsid w:val="00B231E5"/>
    <w:pPr>
      <w:spacing w:line="240" w:lineRule="auto"/>
      <w:jc w:val="right"/>
    </w:pPr>
  </w:style>
  <w:style w:type="character" w:customStyle="1" w:styleId="Balk2Char">
    <w:name w:val="Başlık 2 Char"/>
    <w:basedOn w:val="VarsaylanParagrafYazTipi"/>
    <w:link w:val="Balk2"/>
    <w:uiPriority w:val="4"/>
    <w:rsid w:val="00DF027C"/>
    <w:rPr>
      <w:rFonts w:eastAsiaTheme="majorEastAsia" w:cstheme="majorBidi"/>
      <w:color w:val="082A75" w:themeColor="text2"/>
      <w:sz w:val="36"/>
      <w:szCs w:val="26"/>
    </w:rPr>
  </w:style>
  <w:style w:type="table" w:styleId="TabloKlavuzu">
    <w:name w:val="Table Grid"/>
    <w:basedOn w:val="NormalTablo"/>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unhideWhenUsed/>
    <w:rsid w:val="00D86945"/>
    <w:rPr>
      <w:color w:val="808080"/>
    </w:rPr>
  </w:style>
  <w:style w:type="paragraph" w:customStyle="1" w:styleId="erik">
    <w:name w:val="İçerik"/>
    <w:basedOn w:val="Normal"/>
    <w:link w:val="erikKrkt"/>
    <w:qFormat/>
    <w:rsid w:val="00DF027C"/>
    <w:rPr>
      <w:b w:val="0"/>
    </w:rPr>
  </w:style>
  <w:style w:type="paragraph" w:customStyle="1" w:styleId="VurguMetni">
    <w:name w:val="Vurgu Metni"/>
    <w:basedOn w:val="Normal"/>
    <w:link w:val="VurguMetniKrkt"/>
    <w:qFormat/>
    <w:rsid w:val="00DF027C"/>
  </w:style>
  <w:style w:type="character" w:customStyle="1" w:styleId="erikKrkt">
    <w:name w:val="İçerik Krkt"/>
    <w:basedOn w:val="VarsaylanParagrafYazTipi"/>
    <w:link w:val="erik"/>
    <w:rsid w:val="00DF027C"/>
    <w:rPr>
      <w:rFonts w:eastAsiaTheme="minorEastAsia"/>
      <w:color w:val="082A75" w:themeColor="text2"/>
      <w:sz w:val="28"/>
      <w:szCs w:val="22"/>
    </w:rPr>
  </w:style>
  <w:style w:type="character" w:customStyle="1" w:styleId="VurguMetniKrkt">
    <w:name w:val="Vurgu Metni Krkt"/>
    <w:basedOn w:val="VarsaylanParagrafYazTipi"/>
    <w:link w:val="VurguMetni"/>
    <w:rsid w:val="00DF027C"/>
    <w:rPr>
      <w:rFonts w:eastAsiaTheme="minorEastAsia"/>
      <w:b/>
      <w:color w:val="082A75"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36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nsteR\AppData\Roaming\Microsoft\Templates\Rapor%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1E9F988B017481F8ACBAB5C57C45574"/>
        <w:category>
          <w:name w:val="Genel"/>
          <w:gallery w:val="placeholder"/>
        </w:category>
        <w:types>
          <w:type w:val="bbPlcHdr"/>
        </w:types>
        <w:behaviors>
          <w:behavior w:val="content"/>
        </w:behaviors>
        <w:guid w:val="{932624DA-2BAC-4D41-9420-CF150D44A38D}"/>
      </w:docPartPr>
      <w:docPartBody>
        <w:p w:rsidR="009E3799" w:rsidRDefault="001E59BD">
          <w:pPr>
            <w:pStyle w:val="21E9F988B017481F8ACBAB5C57C45574"/>
          </w:pPr>
          <w:r w:rsidRPr="00D86945">
            <w:rPr>
              <w:rStyle w:val="AltyazChar"/>
              <w:b/>
              <w:lang w:bidi="tr-TR"/>
            </w:rPr>
            <w:fldChar w:fldCharType="begin"/>
          </w:r>
          <w:r w:rsidRPr="00D86945">
            <w:rPr>
              <w:rStyle w:val="AltyazChar"/>
              <w:lang w:bidi="tr-TR"/>
            </w:rPr>
            <w:instrText xml:space="preserve"> DATE  \@ "MMMM d"  \* MERGEFORMAT </w:instrText>
          </w:r>
          <w:r w:rsidRPr="00D86945">
            <w:rPr>
              <w:rStyle w:val="AltyazChar"/>
              <w:b/>
              <w:lang w:bidi="tr-TR"/>
            </w:rPr>
            <w:fldChar w:fldCharType="separate"/>
          </w:r>
          <w:r>
            <w:rPr>
              <w:rStyle w:val="AltyazChar"/>
              <w:lang w:bidi="tr-TR"/>
            </w:rPr>
            <w:t>Haziran 7</w:t>
          </w:r>
          <w:r w:rsidRPr="00D86945">
            <w:rPr>
              <w:rStyle w:val="AltyazChar"/>
              <w:b/>
              <w:lang w:bidi="tr-TR"/>
            </w:rPr>
            <w:fldChar w:fldCharType="end"/>
          </w:r>
        </w:p>
      </w:docPartBody>
    </w:docPart>
    <w:docPart>
      <w:docPartPr>
        <w:name w:val="9C4C053DBE844578B774DB33275DAF27"/>
        <w:category>
          <w:name w:val="Genel"/>
          <w:gallery w:val="placeholder"/>
        </w:category>
        <w:types>
          <w:type w:val="bbPlcHdr"/>
        </w:types>
        <w:behaviors>
          <w:behavior w:val="content"/>
        </w:behaviors>
        <w:guid w:val="{7F3C85C1-7312-4277-929E-37570232442F}"/>
      </w:docPartPr>
      <w:docPartBody>
        <w:p w:rsidR="009E3799" w:rsidRDefault="001E59BD">
          <w:pPr>
            <w:pStyle w:val="9C4C053DBE844578B774DB33275DAF27"/>
          </w:pPr>
          <w:r>
            <w:rPr>
              <w:lang w:bidi="tr-TR"/>
            </w:rPr>
            <w:t>ŞİRKET ADI</w:t>
          </w:r>
        </w:p>
      </w:docPartBody>
    </w:docPart>
    <w:docPart>
      <w:docPartPr>
        <w:name w:val="F7F3216D4FCF48F7A67936FEAAABDE33"/>
        <w:category>
          <w:name w:val="Genel"/>
          <w:gallery w:val="placeholder"/>
        </w:category>
        <w:types>
          <w:type w:val="bbPlcHdr"/>
        </w:types>
        <w:behaviors>
          <w:behavior w:val="content"/>
        </w:behaviors>
        <w:guid w:val="{7D072807-1A4F-40A8-9127-5C03D93CA7D4}"/>
      </w:docPartPr>
      <w:docPartBody>
        <w:p w:rsidR="009E3799" w:rsidRDefault="001E59BD">
          <w:pPr>
            <w:pStyle w:val="F7F3216D4FCF48F7A67936FEAAABDE33"/>
          </w:pPr>
          <w:r>
            <w:rPr>
              <w:lang w:bidi="tr-TR"/>
            </w:rPr>
            <w:t>Adınız</w:t>
          </w:r>
        </w:p>
      </w:docPartBody>
    </w:docPart>
    <w:docPart>
      <w:docPartPr>
        <w:name w:val="88546F0EA15F4D5E8CEE56736A5B7B59"/>
        <w:category>
          <w:name w:val="Genel"/>
          <w:gallery w:val="placeholder"/>
        </w:category>
        <w:types>
          <w:type w:val="bbPlcHdr"/>
        </w:types>
        <w:behaviors>
          <w:behavior w:val="content"/>
        </w:behaviors>
        <w:guid w:val="{4EE06927-3EEE-4AE0-8260-0C5CCFB2D423}"/>
      </w:docPartPr>
      <w:docPartBody>
        <w:p w:rsidR="009E3799" w:rsidRDefault="001E59BD">
          <w:pPr>
            <w:pStyle w:val="88546F0EA15F4D5E8CEE56736A5B7B59"/>
          </w:pPr>
          <w:r w:rsidRPr="00DF027C">
            <w:rPr>
              <w:lang w:bidi="tr-TR"/>
            </w:rPr>
            <w:t>Alt Başlık Metnini Buraya Girin</w:t>
          </w:r>
        </w:p>
      </w:docPartBody>
    </w:docPart>
    <w:docPart>
      <w:docPartPr>
        <w:name w:val="393CDFB7B1E34AC78A46318EA1466DFB"/>
        <w:category>
          <w:name w:val="Genel"/>
          <w:gallery w:val="placeholder"/>
        </w:category>
        <w:types>
          <w:type w:val="bbPlcHdr"/>
        </w:types>
        <w:behaviors>
          <w:behavior w:val="content"/>
        </w:behaviors>
        <w:guid w:val="{4073669F-7660-44E9-B734-D8B0D8B9CAD1}"/>
      </w:docPartPr>
      <w:docPartBody>
        <w:p w:rsidR="009E3799" w:rsidRDefault="00AE02DA" w:rsidP="00AE02DA">
          <w:pPr>
            <w:pStyle w:val="393CDFB7B1E34AC78A46318EA1466DFB"/>
          </w:pPr>
          <w:r w:rsidRPr="00DF027C">
            <w:rPr>
              <w:lang w:bidi="tr-TR"/>
            </w:rPr>
            <w:t>Alt Başlık Metnini Buraya Girin</w:t>
          </w:r>
        </w:p>
      </w:docPartBody>
    </w:docPart>
    <w:docPart>
      <w:docPartPr>
        <w:name w:val="3B82670F23364270A6EDC368C1805EC1"/>
        <w:category>
          <w:name w:val="Genel"/>
          <w:gallery w:val="placeholder"/>
        </w:category>
        <w:types>
          <w:type w:val="bbPlcHdr"/>
        </w:types>
        <w:behaviors>
          <w:behavior w:val="content"/>
        </w:behaviors>
        <w:guid w:val="{C680984F-E6B1-4D69-8A6F-B03E5E9809D7}"/>
      </w:docPartPr>
      <w:docPartBody>
        <w:p w:rsidR="009E3799" w:rsidRDefault="00AE02DA" w:rsidP="00AE02DA">
          <w:pPr>
            <w:pStyle w:val="3B82670F23364270A6EDC368C1805EC1"/>
          </w:pPr>
          <w:r w:rsidRPr="00DF027C">
            <w:rPr>
              <w:lang w:bidi="tr-TR"/>
            </w:rPr>
            <w:t>Alt Başlık Metnini Buraya Girin</w:t>
          </w:r>
        </w:p>
      </w:docPartBody>
    </w:docPart>
    <w:docPart>
      <w:docPartPr>
        <w:name w:val="0BF2B60EEFE64357ABD59E4EDA553EBD"/>
        <w:category>
          <w:name w:val="Genel"/>
          <w:gallery w:val="placeholder"/>
        </w:category>
        <w:types>
          <w:type w:val="bbPlcHdr"/>
        </w:types>
        <w:behaviors>
          <w:behavior w:val="content"/>
        </w:behaviors>
        <w:guid w:val="{6F967989-5B78-49EA-B223-75A3DB2F9010}"/>
      </w:docPartPr>
      <w:docPartBody>
        <w:p w:rsidR="009E3799" w:rsidRDefault="00AE02DA" w:rsidP="00AE02DA">
          <w:pPr>
            <w:pStyle w:val="0BF2B60EEFE64357ABD59E4EDA553EBD"/>
          </w:pPr>
          <w:r w:rsidRPr="00DF027C">
            <w:rPr>
              <w:lang w:bidi="tr-TR"/>
            </w:rPr>
            <w:t>Alt Başlık Metnini Buraya Girin</w:t>
          </w:r>
        </w:p>
      </w:docPartBody>
    </w:docPart>
    <w:docPart>
      <w:docPartPr>
        <w:name w:val="9572438BFDCD41A3A481A7A4B83CABC8"/>
        <w:category>
          <w:name w:val="Genel"/>
          <w:gallery w:val="placeholder"/>
        </w:category>
        <w:types>
          <w:type w:val="bbPlcHdr"/>
        </w:types>
        <w:behaviors>
          <w:behavior w:val="content"/>
        </w:behaviors>
        <w:guid w:val="{9E1F49B9-1DA7-47EE-8E51-4AB46B1AC24F}"/>
      </w:docPartPr>
      <w:docPartBody>
        <w:p w:rsidR="009E3799" w:rsidRDefault="00AE02DA" w:rsidP="00AE02DA">
          <w:pPr>
            <w:pStyle w:val="9572438BFDCD41A3A481A7A4B83CABC8"/>
          </w:pPr>
          <w:r w:rsidRPr="00DF027C">
            <w:rPr>
              <w:lang w:bidi="tr-TR"/>
            </w:rPr>
            <w:t>Alt Başlık Metnini Buraya Girin</w:t>
          </w:r>
        </w:p>
      </w:docPartBody>
    </w:docPart>
    <w:docPart>
      <w:docPartPr>
        <w:name w:val="038B51965780430CBC11F62AED322454"/>
        <w:category>
          <w:name w:val="Genel"/>
          <w:gallery w:val="placeholder"/>
        </w:category>
        <w:types>
          <w:type w:val="bbPlcHdr"/>
        </w:types>
        <w:behaviors>
          <w:behavior w:val="content"/>
        </w:behaviors>
        <w:guid w:val="{42E34B80-756F-4E4A-AC47-103AAE1818B0}"/>
      </w:docPartPr>
      <w:docPartBody>
        <w:p w:rsidR="009E3799" w:rsidRDefault="00AE02DA" w:rsidP="00AE02DA">
          <w:pPr>
            <w:pStyle w:val="038B51965780430CBC11F62AED322454"/>
          </w:pPr>
          <w:r w:rsidRPr="00DF027C">
            <w:rPr>
              <w:lang w:bidi="tr-TR"/>
            </w:rPr>
            <w:t>Alt Başlık Metnini Buraya Girin</w:t>
          </w:r>
        </w:p>
      </w:docPartBody>
    </w:docPart>
    <w:docPart>
      <w:docPartPr>
        <w:name w:val="AF65E58222ED42849D5584144C656401"/>
        <w:category>
          <w:name w:val="Genel"/>
          <w:gallery w:val="placeholder"/>
        </w:category>
        <w:types>
          <w:type w:val="bbPlcHdr"/>
        </w:types>
        <w:behaviors>
          <w:behavior w:val="content"/>
        </w:behaviors>
        <w:guid w:val="{3147F513-0807-4D38-A361-DCD2A2B47E27}"/>
      </w:docPartPr>
      <w:docPartBody>
        <w:p w:rsidR="009E3799" w:rsidRDefault="00AE02DA" w:rsidP="00AE02DA">
          <w:pPr>
            <w:pStyle w:val="AF65E58222ED42849D5584144C656401"/>
          </w:pPr>
          <w:r w:rsidRPr="00DF027C">
            <w:rPr>
              <w:lang w:bidi="tr-TR"/>
            </w:rPr>
            <w:t>Alt Başlık Metnini Buraya Girin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2DA"/>
    <w:rsid w:val="001E59BD"/>
    <w:rsid w:val="009E3799"/>
    <w:rsid w:val="00AE02DA"/>
    <w:rsid w:val="00F87B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yaz">
    <w:name w:val="Subtitle"/>
    <w:basedOn w:val="Normal"/>
    <w:link w:val="AltyazCh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AltyazChar">
    <w:name w:val="Altyazı Char"/>
    <w:basedOn w:val="VarsaylanParagrafYazTipi"/>
    <w:link w:val="Altyaz"/>
    <w:uiPriority w:val="2"/>
    <w:rPr>
      <w:caps/>
      <w:color w:val="44546A" w:themeColor="text2"/>
      <w:spacing w:val="20"/>
      <w:sz w:val="32"/>
      <w:lang w:eastAsia="en-US"/>
    </w:rPr>
  </w:style>
  <w:style w:type="paragraph" w:customStyle="1" w:styleId="21E9F988B017481F8ACBAB5C57C45574">
    <w:name w:val="21E9F988B017481F8ACBAB5C57C45574"/>
  </w:style>
  <w:style w:type="paragraph" w:customStyle="1" w:styleId="9C4C053DBE844578B774DB33275DAF27">
    <w:name w:val="9C4C053DBE844578B774DB33275DAF27"/>
  </w:style>
  <w:style w:type="paragraph" w:customStyle="1" w:styleId="F7F3216D4FCF48F7A67936FEAAABDE33">
    <w:name w:val="F7F3216D4FCF48F7A67936FEAAABDE33"/>
  </w:style>
  <w:style w:type="paragraph" w:customStyle="1" w:styleId="88546F0EA15F4D5E8CEE56736A5B7B59">
    <w:name w:val="88546F0EA15F4D5E8CEE56736A5B7B59"/>
  </w:style>
  <w:style w:type="paragraph" w:customStyle="1" w:styleId="393CDFB7B1E34AC78A46318EA1466DFB">
    <w:name w:val="393CDFB7B1E34AC78A46318EA1466DFB"/>
    <w:rsid w:val="00AE02DA"/>
  </w:style>
  <w:style w:type="paragraph" w:customStyle="1" w:styleId="3B82670F23364270A6EDC368C1805EC1">
    <w:name w:val="3B82670F23364270A6EDC368C1805EC1"/>
    <w:rsid w:val="00AE02DA"/>
  </w:style>
  <w:style w:type="paragraph" w:customStyle="1" w:styleId="0BF2B60EEFE64357ABD59E4EDA553EBD">
    <w:name w:val="0BF2B60EEFE64357ABD59E4EDA553EBD"/>
    <w:rsid w:val="00AE02DA"/>
  </w:style>
  <w:style w:type="paragraph" w:customStyle="1" w:styleId="9572438BFDCD41A3A481A7A4B83CABC8">
    <w:name w:val="9572438BFDCD41A3A481A7A4B83CABC8"/>
    <w:rsid w:val="00AE02DA"/>
  </w:style>
  <w:style w:type="paragraph" w:customStyle="1" w:styleId="038B51965780430CBC11F62AED322454">
    <w:name w:val="038B51965780430CBC11F62AED322454"/>
    <w:rsid w:val="00AE02DA"/>
  </w:style>
  <w:style w:type="paragraph" w:customStyle="1" w:styleId="AF65E58222ED42849D5584144C656401">
    <w:name w:val="AF65E58222ED42849D5584144C656401"/>
    <w:rsid w:val="00AE02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Murat ALEMDAR</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Rapor </Template>
  <TotalTime>86</TotalTime>
  <Pages>7</Pages>
  <Words>891</Words>
  <Characters>5085</Characters>
  <Application>Microsoft Office Word</Application>
  <DocSecurity>0</DocSecurity>
  <Lines>42</Lines>
  <Paragraphs>11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GunsteR</dc:creator>
  <cp:keywords/>
  <cp:lastModifiedBy>Murat Alemdar</cp:lastModifiedBy>
  <cp:revision>4</cp:revision>
  <cp:lastPrinted>2006-08-01T17:47:00Z</cp:lastPrinted>
  <dcterms:created xsi:type="dcterms:W3CDTF">2021-06-07T00:38:00Z</dcterms:created>
  <dcterms:modified xsi:type="dcterms:W3CDTF">2021-06-07T02:04:00Z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